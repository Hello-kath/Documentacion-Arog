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2A5F1" w14:textId="77777777" w:rsidR="00C3433F" w:rsidRDefault="00C3433F" w:rsidP="0077537D">
      <w:pPr>
        <w:pStyle w:val="MTtulo1"/>
        <w:rPr>
          <w:rFonts w:asciiTheme="majorHAnsi" w:hAnsiTheme="majorHAnsi"/>
          <w:sz w:val="52"/>
          <w:szCs w:val="52"/>
        </w:rPr>
      </w:pPr>
      <w:bookmarkStart w:id="0" w:name="_Toc332482080"/>
      <w:bookmarkStart w:id="1" w:name="_Toc332496907"/>
      <w:bookmarkStart w:id="2" w:name="_Toc332830321"/>
      <w:bookmarkStart w:id="3" w:name="_Toc332835504"/>
      <w:bookmarkStart w:id="4" w:name="_Toc332835909"/>
      <w:bookmarkStart w:id="5" w:name="_Toc333093458"/>
      <w:bookmarkStart w:id="6" w:name="_Toc336553584"/>
    </w:p>
    <w:p w14:paraId="7C202F03" w14:textId="77777777" w:rsidR="00C3433F" w:rsidRDefault="00C3433F" w:rsidP="0077537D">
      <w:pPr>
        <w:pStyle w:val="MTtulo1"/>
        <w:rPr>
          <w:rFonts w:asciiTheme="majorHAnsi" w:hAnsiTheme="majorHAnsi"/>
          <w:sz w:val="52"/>
          <w:szCs w:val="52"/>
        </w:rPr>
      </w:pPr>
    </w:p>
    <w:bookmarkEnd w:id="0"/>
    <w:bookmarkEnd w:id="1"/>
    <w:bookmarkEnd w:id="2"/>
    <w:bookmarkEnd w:id="3"/>
    <w:bookmarkEnd w:id="4"/>
    <w:bookmarkEnd w:id="5"/>
    <w:bookmarkEnd w:id="6"/>
    <w:p w14:paraId="66438A46" w14:textId="6A78077F" w:rsidR="0077537D" w:rsidRDefault="00C3433F" w:rsidP="0077537D">
      <w:pPr>
        <w:pStyle w:val="MTtulo1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Nombre Proyecto</w:t>
      </w:r>
    </w:p>
    <w:p w14:paraId="481C8DA6" w14:textId="77777777" w:rsidR="0077537D" w:rsidRDefault="0077537D" w:rsidP="0077537D">
      <w:pPr>
        <w:pStyle w:val="MTtulo1"/>
        <w:rPr>
          <w:rFonts w:asciiTheme="majorHAnsi" w:hAnsiTheme="majorHAnsi"/>
          <w:sz w:val="52"/>
          <w:szCs w:val="52"/>
        </w:rPr>
      </w:pPr>
    </w:p>
    <w:p w14:paraId="0A72FA91" w14:textId="77777777" w:rsidR="0077537D" w:rsidRDefault="0077537D" w:rsidP="0077537D">
      <w:pPr>
        <w:pStyle w:val="MTtulo1"/>
        <w:jc w:val="left"/>
        <w:rPr>
          <w:rFonts w:asciiTheme="majorHAnsi" w:hAnsiTheme="majorHAnsi"/>
          <w:sz w:val="52"/>
          <w:szCs w:val="52"/>
        </w:rPr>
      </w:pPr>
      <w:bookmarkStart w:id="7" w:name="_Toc332482081"/>
      <w:bookmarkStart w:id="8" w:name="OLE_LINK1"/>
      <w:bookmarkStart w:id="9" w:name="OLE_LINK2"/>
    </w:p>
    <w:p w14:paraId="7803374F" w14:textId="77777777" w:rsidR="0077537D" w:rsidRPr="00A3626E" w:rsidRDefault="0077537D" w:rsidP="0077537D">
      <w:pPr>
        <w:pStyle w:val="MTtulo1"/>
        <w:jc w:val="left"/>
        <w:rPr>
          <w:rFonts w:asciiTheme="majorHAnsi" w:hAnsiTheme="majorHAnsi"/>
          <w:sz w:val="40"/>
          <w:szCs w:val="40"/>
        </w:rPr>
      </w:pPr>
      <w:bookmarkStart w:id="10" w:name="_Toc332496908"/>
      <w:bookmarkStart w:id="11" w:name="_Toc332830322"/>
      <w:bookmarkStart w:id="12" w:name="_Toc332835505"/>
      <w:bookmarkStart w:id="13" w:name="_Toc332835910"/>
      <w:bookmarkStart w:id="14" w:name="_Toc333093459"/>
      <w:bookmarkStart w:id="15" w:name="_Toc336553585"/>
      <w:r>
        <w:rPr>
          <w:rFonts w:asciiTheme="majorHAnsi" w:hAnsiTheme="majorHAnsi"/>
          <w:sz w:val="40"/>
          <w:szCs w:val="40"/>
        </w:rPr>
        <w:t>Acta de reunión</w:t>
      </w:r>
      <w:bookmarkEnd w:id="7"/>
      <w:bookmarkEnd w:id="10"/>
      <w:bookmarkEnd w:id="11"/>
      <w:bookmarkEnd w:id="12"/>
      <w:bookmarkEnd w:id="13"/>
      <w:bookmarkEnd w:id="14"/>
      <w:bookmarkEnd w:id="15"/>
      <w:r w:rsidR="008B4EC0">
        <w:rPr>
          <w:rFonts w:asciiTheme="majorHAnsi" w:hAnsiTheme="majorHAnsi"/>
          <w:sz w:val="40"/>
          <w:szCs w:val="40"/>
        </w:rPr>
        <w:t xml:space="preserve"> – Fin de Sprint 1</w:t>
      </w:r>
    </w:p>
    <w:bookmarkEnd w:id="8"/>
    <w:bookmarkEnd w:id="9"/>
    <w:p w14:paraId="2E6DB91A" w14:textId="77777777" w:rsidR="0077537D" w:rsidRPr="00A3626E" w:rsidRDefault="0077537D" w:rsidP="0077537D">
      <w:pPr>
        <w:pStyle w:val="MTtulo1"/>
        <w:jc w:val="left"/>
        <w:rPr>
          <w:rFonts w:asciiTheme="majorHAnsi" w:hAnsiTheme="majorHAnsi"/>
        </w:rPr>
      </w:pPr>
    </w:p>
    <w:p w14:paraId="4262E766" w14:textId="77777777" w:rsidR="0077537D" w:rsidRPr="00A3626E" w:rsidRDefault="0077537D" w:rsidP="0077537D">
      <w:pPr>
        <w:pStyle w:val="MTtulo1"/>
        <w:jc w:val="left"/>
        <w:rPr>
          <w:rFonts w:asciiTheme="majorHAnsi" w:hAnsiTheme="majorHAnsi"/>
          <w:sz w:val="28"/>
          <w:szCs w:val="28"/>
        </w:rPr>
      </w:pPr>
      <w:bookmarkStart w:id="16" w:name="Version"/>
      <w:bookmarkStart w:id="17" w:name="_Toc332482082"/>
      <w:bookmarkStart w:id="18" w:name="_Toc332496909"/>
      <w:bookmarkStart w:id="19" w:name="_Toc332830323"/>
      <w:bookmarkStart w:id="20" w:name="_Toc332835506"/>
      <w:bookmarkStart w:id="21" w:name="_Toc332835911"/>
      <w:bookmarkStart w:id="22" w:name="_Toc333093460"/>
      <w:bookmarkStart w:id="23" w:name="_Toc336553586"/>
      <w:r w:rsidRPr="00A3626E">
        <w:rPr>
          <w:rFonts w:asciiTheme="majorHAnsi" w:hAnsiTheme="majorHAnsi"/>
          <w:sz w:val="28"/>
          <w:szCs w:val="28"/>
        </w:rPr>
        <w:t xml:space="preserve">Versión </w:t>
      </w:r>
      <w:bookmarkEnd w:id="16"/>
      <w:r w:rsidRPr="00A3626E">
        <w:rPr>
          <w:rFonts w:asciiTheme="majorHAnsi" w:hAnsiTheme="majorHAnsi"/>
          <w:sz w:val="28"/>
          <w:szCs w:val="28"/>
        </w:rPr>
        <w:t>1.0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6753FC6F" w14:textId="77777777" w:rsidR="0077537D" w:rsidRDefault="0077537D" w:rsidP="0077537D">
      <w:pPr>
        <w:pStyle w:val="MNormal"/>
      </w:pPr>
    </w:p>
    <w:p w14:paraId="1C081A00" w14:textId="77777777" w:rsidR="0077537D" w:rsidRDefault="0077537D" w:rsidP="0077537D">
      <w:pPr>
        <w:pStyle w:val="MNormal"/>
      </w:pPr>
    </w:p>
    <w:p w14:paraId="7DDA2626" w14:textId="77777777" w:rsidR="0077537D" w:rsidRDefault="0077537D" w:rsidP="0077537D">
      <w:pPr>
        <w:pStyle w:val="MNormal"/>
      </w:pPr>
    </w:p>
    <w:p w14:paraId="34F669D4" w14:textId="77777777" w:rsidR="0077537D" w:rsidRDefault="0077537D" w:rsidP="0077537D">
      <w:pPr>
        <w:pStyle w:val="MNormal"/>
      </w:pPr>
    </w:p>
    <w:p w14:paraId="6C46C4C0" w14:textId="77777777" w:rsidR="0077537D" w:rsidRDefault="0077537D" w:rsidP="0077537D">
      <w:pPr>
        <w:pStyle w:val="MNormal"/>
      </w:pPr>
    </w:p>
    <w:p w14:paraId="71F6F8AD" w14:textId="77777777" w:rsidR="0077537D" w:rsidRDefault="0077537D" w:rsidP="0077537D">
      <w:pPr>
        <w:pStyle w:val="MNormal"/>
      </w:pPr>
    </w:p>
    <w:p w14:paraId="2AAEF9AA" w14:textId="77777777" w:rsidR="0077537D" w:rsidRDefault="0077537D" w:rsidP="0077537D">
      <w:pPr>
        <w:pStyle w:val="MNormal"/>
      </w:pPr>
    </w:p>
    <w:p w14:paraId="15ACA921" w14:textId="77777777" w:rsidR="0077537D" w:rsidRDefault="0077537D" w:rsidP="0077537D">
      <w:pPr>
        <w:pStyle w:val="MNormal"/>
      </w:pPr>
    </w:p>
    <w:p w14:paraId="1BE11D93" w14:textId="77777777" w:rsidR="0077537D" w:rsidRDefault="0077537D" w:rsidP="0077537D">
      <w:pPr>
        <w:pStyle w:val="MNormal"/>
      </w:pPr>
    </w:p>
    <w:p w14:paraId="263847ED" w14:textId="77777777" w:rsidR="0077537D" w:rsidRDefault="0077537D" w:rsidP="0077537D">
      <w:pPr>
        <w:pStyle w:val="MNormal"/>
      </w:pPr>
    </w:p>
    <w:p w14:paraId="582C196D" w14:textId="77777777" w:rsidR="0077537D" w:rsidRDefault="0077537D" w:rsidP="0077537D">
      <w:pPr>
        <w:pStyle w:val="MNormal"/>
      </w:pPr>
    </w:p>
    <w:p w14:paraId="2ED84BA2" w14:textId="77777777" w:rsidR="0077537D" w:rsidRDefault="0077537D" w:rsidP="0077537D">
      <w:pPr>
        <w:pStyle w:val="MNormal"/>
      </w:pPr>
    </w:p>
    <w:p w14:paraId="3ADA41F2" w14:textId="77777777" w:rsidR="0077537D" w:rsidRDefault="0077537D" w:rsidP="0077537D">
      <w:pPr>
        <w:pStyle w:val="MNormal"/>
      </w:pPr>
    </w:p>
    <w:p w14:paraId="6220AE50" w14:textId="77777777" w:rsidR="0077537D" w:rsidRDefault="0077537D" w:rsidP="0077537D">
      <w:pPr>
        <w:pStyle w:val="MNormal"/>
      </w:pPr>
    </w:p>
    <w:p w14:paraId="1ACC2541" w14:textId="77777777" w:rsidR="0077537D" w:rsidRDefault="0077537D" w:rsidP="0077537D">
      <w:pPr>
        <w:pStyle w:val="MNormal"/>
      </w:pPr>
    </w:p>
    <w:p w14:paraId="24BE0190" w14:textId="77777777" w:rsidR="0077537D" w:rsidRPr="00B13128" w:rsidRDefault="0077537D" w:rsidP="0077537D">
      <w:pPr>
        <w:pStyle w:val="MNormal"/>
        <w:rPr>
          <w:rFonts w:asciiTheme="majorHAnsi" w:hAnsiTheme="majorHAnsi"/>
        </w:rPr>
      </w:pPr>
    </w:p>
    <w:p w14:paraId="284EA7B6" w14:textId="77777777" w:rsidR="0077537D" w:rsidRPr="00C3433F" w:rsidRDefault="0077537D" w:rsidP="004A5110">
      <w:pPr>
        <w:pStyle w:val="MTtulo1"/>
        <w:shd w:val="clear" w:color="auto" w:fill="92D050"/>
        <w:rPr>
          <w:rFonts w:asciiTheme="majorHAnsi" w:hAnsiTheme="majorHAnsi"/>
          <w:color w:val="FFFFFF" w:themeColor="background1"/>
        </w:rPr>
      </w:pPr>
      <w:bookmarkStart w:id="24" w:name="_Toc332482083"/>
      <w:bookmarkStart w:id="25" w:name="_Toc332496910"/>
      <w:bookmarkStart w:id="26" w:name="_Toc332830324"/>
      <w:bookmarkStart w:id="27" w:name="_Toc332835507"/>
      <w:bookmarkStart w:id="28" w:name="_Toc332835912"/>
      <w:bookmarkStart w:id="29" w:name="_Toc333093461"/>
      <w:bookmarkStart w:id="30" w:name="_Toc336553587"/>
      <w:r w:rsidRPr="00C3433F">
        <w:rPr>
          <w:rFonts w:asciiTheme="majorHAnsi" w:hAnsiTheme="majorHAnsi"/>
          <w:color w:val="FFFFFF" w:themeColor="background1"/>
        </w:rPr>
        <w:t>Historia de revisiones</w:t>
      </w:r>
      <w:bookmarkEnd w:id="24"/>
      <w:bookmarkEnd w:id="25"/>
      <w:bookmarkEnd w:id="26"/>
      <w:bookmarkEnd w:id="27"/>
      <w:bookmarkEnd w:id="28"/>
      <w:bookmarkEnd w:id="29"/>
      <w:bookmarkEnd w:id="30"/>
    </w:p>
    <w:tbl>
      <w:tblPr>
        <w:tblW w:w="0" w:type="auto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77537D" w:rsidRPr="00B13128" w14:paraId="420F0D5D" w14:textId="77777777" w:rsidTr="004A5110">
        <w:tc>
          <w:tcPr>
            <w:tcW w:w="2194" w:type="dxa"/>
            <w:shd w:val="clear" w:color="auto" w:fill="92D050"/>
          </w:tcPr>
          <w:p w14:paraId="6C84C602" w14:textId="77777777" w:rsidR="0077537D" w:rsidRPr="004A5110" w:rsidRDefault="0077537D" w:rsidP="00C3433F">
            <w:pPr>
              <w:pStyle w:val="MNormal"/>
              <w:jc w:val="center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4A5110">
              <w:rPr>
                <w:rFonts w:asciiTheme="majorHAnsi" w:hAnsiTheme="majorHAnsi"/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1118" w:type="dxa"/>
            <w:shd w:val="clear" w:color="auto" w:fill="92D050"/>
          </w:tcPr>
          <w:p w14:paraId="3CAD3336" w14:textId="77777777" w:rsidR="0077537D" w:rsidRPr="004A5110" w:rsidRDefault="0077537D" w:rsidP="00C3433F">
            <w:pPr>
              <w:pStyle w:val="MNormal"/>
              <w:jc w:val="center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4A5110">
              <w:rPr>
                <w:rFonts w:asciiTheme="majorHAnsi" w:hAnsiTheme="majorHAnsi"/>
                <w:b/>
                <w:bCs/>
                <w:color w:val="FFFFFF" w:themeColor="background1"/>
              </w:rPr>
              <w:t>Versión</w:t>
            </w:r>
          </w:p>
        </w:tc>
        <w:tc>
          <w:tcPr>
            <w:tcW w:w="3311" w:type="dxa"/>
            <w:shd w:val="clear" w:color="auto" w:fill="92D050"/>
          </w:tcPr>
          <w:p w14:paraId="5B927B74" w14:textId="77777777" w:rsidR="0077537D" w:rsidRPr="004A5110" w:rsidRDefault="0077537D" w:rsidP="00C3433F">
            <w:pPr>
              <w:pStyle w:val="MNormal"/>
              <w:jc w:val="center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4A5110">
              <w:rPr>
                <w:rFonts w:asciiTheme="majorHAnsi" w:hAnsiTheme="majorHAnsi"/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097" w:type="dxa"/>
            <w:shd w:val="clear" w:color="auto" w:fill="92D050"/>
          </w:tcPr>
          <w:p w14:paraId="1D96ED01" w14:textId="77777777" w:rsidR="0077537D" w:rsidRPr="004A5110" w:rsidRDefault="0077537D" w:rsidP="00C3433F">
            <w:pPr>
              <w:pStyle w:val="MNormal"/>
              <w:jc w:val="center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4A5110">
              <w:rPr>
                <w:rFonts w:asciiTheme="majorHAnsi" w:hAnsiTheme="majorHAnsi"/>
                <w:b/>
                <w:bCs/>
                <w:color w:val="FFFFFF" w:themeColor="background1"/>
              </w:rPr>
              <w:t>Autor</w:t>
            </w:r>
          </w:p>
        </w:tc>
      </w:tr>
      <w:tr w:rsidR="0077537D" w:rsidRPr="00B13128" w14:paraId="42132EEE" w14:textId="77777777" w:rsidTr="004A5110">
        <w:tc>
          <w:tcPr>
            <w:tcW w:w="2194" w:type="dxa"/>
          </w:tcPr>
          <w:p w14:paraId="568085FF" w14:textId="484563A6" w:rsidR="0077537D" w:rsidRPr="00B13128" w:rsidRDefault="00147276" w:rsidP="00727DC4">
            <w:pPr>
              <w:pStyle w:val="MNormal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  <w:r w:rsidR="008B4EC0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11</w:t>
            </w:r>
            <w:r w:rsidR="0077537D" w:rsidRPr="00B13128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1118" w:type="dxa"/>
          </w:tcPr>
          <w:p w14:paraId="1BA15FFB" w14:textId="77777777" w:rsidR="0077537D" w:rsidRPr="00B13128" w:rsidRDefault="0077537D" w:rsidP="00727DC4">
            <w:pPr>
              <w:pStyle w:val="MNormal"/>
              <w:rPr>
                <w:rFonts w:asciiTheme="majorHAnsi" w:hAnsiTheme="majorHAnsi"/>
              </w:rPr>
            </w:pPr>
            <w:r w:rsidRPr="00B13128">
              <w:rPr>
                <w:rFonts w:asciiTheme="majorHAnsi" w:hAnsiTheme="majorHAnsi"/>
              </w:rPr>
              <w:t>1.0</w:t>
            </w:r>
          </w:p>
        </w:tc>
        <w:tc>
          <w:tcPr>
            <w:tcW w:w="3311" w:type="dxa"/>
          </w:tcPr>
          <w:p w14:paraId="18EBD995" w14:textId="41665C7D" w:rsidR="0077537D" w:rsidRPr="00B13128" w:rsidRDefault="008B4EC0" w:rsidP="008B4EC0">
            <w:pPr>
              <w:pStyle w:val="MNormal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Acta de reunión del día </w:t>
            </w:r>
            <w:r w:rsidR="00147276">
              <w:rPr>
                <w:rFonts w:asciiTheme="majorHAnsi" w:hAnsiTheme="majorHAnsi"/>
              </w:rPr>
              <w:t>13/11</w:t>
            </w:r>
            <w:r w:rsidR="00147276" w:rsidRPr="00B13128">
              <w:rPr>
                <w:rFonts w:asciiTheme="majorHAnsi" w:hAnsiTheme="majorHAnsi"/>
              </w:rPr>
              <w:t>/</w:t>
            </w:r>
            <w:r w:rsidR="00147276">
              <w:rPr>
                <w:rFonts w:asciiTheme="majorHAnsi" w:hAnsiTheme="majorHAnsi"/>
              </w:rPr>
              <w:t>20</w:t>
            </w:r>
          </w:p>
        </w:tc>
        <w:tc>
          <w:tcPr>
            <w:tcW w:w="2097" w:type="dxa"/>
          </w:tcPr>
          <w:p w14:paraId="2B06E1DA" w14:textId="7DE6A18A" w:rsidR="0077537D" w:rsidRPr="00B13128" w:rsidRDefault="0077537D" w:rsidP="00727DC4">
            <w:pPr>
              <w:pStyle w:val="MNormal"/>
              <w:rPr>
                <w:rFonts w:asciiTheme="majorHAnsi" w:hAnsiTheme="majorHAnsi"/>
              </w:rPr>
            </w:pPr>
          </w:p>
        </w:tc>
      </w:tr>
      <w:tr w:rsidR="0077537D" w:rsidRPr="00B13128" w14:paraId="177CE1FA" w14:textId="77777777" w:rsidTr="004A5110">
        <w:tc>
          <w:tcPr>
            <w:tcW w:w="2194" w:type="dxa"/>
          </w:tcPr>
          <w:p w14:paraId="74FC25EB" w14:textId="77777777" w:rsidR="0077537D" w:rsidRPr="00B13128" w:rsidRDefault="0077537D" w:rsidP="00727DC4">
            <w:pPr>
              <w:pStyle w:val="MNormal"/>
              <w:rPr>
                <w:rFonts w:asciiTheme="majorHAnsi" w:hAnsiTheme="majorHAnsi"/>
              </w:rPr>
            </w:pPr>
            <w:r w:rsidRPr="00B13128">
              <w:rPr>
                <w:rFonts w:asciiTheme="majorHAnsi" w:hAnsiTheme="majorHAnsi"/>
              </w:rPr>
              <w:t> </w:t>
            </w:r>
          </w:p>
        </w:tc>
        <w:tc>
          <w:tcPr>
            <w:tcW w:w="1118" w:type="dxa"/>
          </w:tcPr>
          <w:p w14:paraId="084790D3" w14:textId="77777777" w:rsidR="0077537D" w:rsidRPr="00B13128" w:rsidRDefault="0077537D" w:rsidP="00727DC4">
            <w:pPr>
              <w:pStyle w:val="MNormal"/>
              <w:rPr>
                <w:rFonts w:asciiTheme="majorHAnsi" w:hAnsiTheme="majorHAnsi"/>
              </w:rPr>
            </w:pPr>
            <w:r w:rsidRPr="00B13128">
              <w:rPr>
                <w:rFonts w:asciiTheme="majorHAnsi" w:hAnsiTheme="majorHAnsi"/>
              </w:rPr>
              <w:t> </w:t>
            </w:r>
          </w:p>
        </w:tc>
        <w:tc>
          <w:tcPr>
            <w:tcW w:w="3311" w:type="dxa"/>
          </w:tcPr>
          <w:p w14:paraId="3C8BAA39" w14:textId="77777777" w:rsidR="0077537D" w:rsidRPr="00B13128" w:rsidRDefault="0077537D" w:rsidP="00727DC4">
            <w:pPr>
              <w:pStyle w:val="MNormal"/>
              <w:rPr>
                <w:rFonts w:asciiTheme="majorHAnsi" w:hAnsiTheme="majorHAnsi"/>
              </w:rPr>
            </w:pPr>
            <w:r w:rsidRPr="00B13128">
              <w:rPr>
                <w:rFonts w:asciiTheme="majorHAnsi" w:hAnsiTheme="majorHAnsi"/>
              </w:rPr>
              <w:t> </w:t>
            </w:r>
          </w:p>
        </w:tc>
        <w:tc>
          <w:tcPr>
            <w:tcW w:w="2097" w:type="dxa"/>
          </w:tcPr>
          <w:p w14:paraId="550E0FB1" w14:textId="77777777" w:rsidR="0077537D" w:rsidRPr="00B13128" w:rsidRDefault="0077537D" w:rsidP="00727DC4">
            <w:pPr>
              <w:pStyle w:val="MNormal"/>
              <w:rPr>
                <w:rFonts w:asciiTheme="majorHAnsi" w:hAnsiTheme="majorHAnsi"/>
              </w:rPr>
            </w:pPr>
            <w:r w:rsidRPr="00B13128">
              <w:rPr>
                <w:rFonts w:asciiTheme="majorHAnsi" w:hAnsiTheme="majorHAnsi"/>
              </w:rPr>
              <w:t> </w:t>
            </w:r>
          </w:p>
        </w:tc>
      </w:tr>
      <w:tr w:rsidR="0077537D" w:rsidRPr="00B13128" w14:paraId="6C8F5C8C" w14:textId="77777777" w:rsidTr="004A5110">
        <w:tc>
          <w:tcPr>
            <w:tcW w:w="2194" w:type="dxa"/>
          </w:tcPr>
          <w:p w14:paraId="2CF60425" w14:textId="77777777" w:rsidR="0077537D" w:rsidRPr="00B13128" w:rsidRDefault="0077537D" w:rsidP="00727DC4">
            <w:pPr>
              <w:pStyle w:val="MNormal"/>
              <w:rPr>
                <w:rFonts w:asciiTheme="majorHAnsi" w:hAnsiTheme="majorHAnsi"/>
              </w:rPr>
            </w:pPr>
            <w:r w:rsidRPr="00B13128">
              <w:rPr>
                <w:rFonts w:asciiTheme="majorHAnsi" w:hAnsiTheme="majorHAnsi"/>
              </w:rPr>
              <w:t> </w:t>
            </w:r>
          </w:p>
        </w:tc>
        <w:tc>
          <w:tcPr>
            <w:tcW w:w="1118" w:type="dxa"/>
          </w:tcPr>
          <w:p w14:paraId="7509CE7D" w14:textId="77777777" w:rsidR="0077537D" w:rsidRPr="00B13128" w:rsidRDefault="0077537D" w:rsidP="00727DC4">
            <w:pPr>
              <w:pStyle w:val="MNormal"/>
              <w:rPr>
                <w:rFonts w:asciiTheme="majorHAnsi" w:hAnsiTheme="majorHAnsi"/>
              </w:rPr>
            </w:pPr>
            <w:r w:rsidRPr="00B13128">
              <w:rPr>
                <w:rFonts w:asciiTheme="majorHAnsi" w:hAnsiTheme="majorHAnsi"/>
              </w:rPr>
              <w:t> </w:t>
            </w:r>
          </w:p>
        </w:tc>
        <w:tc>
          <w:tcPr>
            <w:tcW w:w="3311" w:type="dxa"/>
          </w:tcPr>
          <w:p w14:paraId="14438374" w14:textId="77777777" w:rsidR="0077537D" w:rsidRPr="00B13128" w:rsidRDefault="0077537D" w:rsidP="00727DC4">
            <w:pPr>
              <w:pStyle w:val="MNormal"/>
              <w:rPr>
                <w:rFonts w:asciiTheme="majorHAnsi" w:hAnsiTheme="majorHAnsi"/>
              </w:rPr>
            </w:pPr>
            <w:r w:rsidRPr="00B13128">
              <w:rPr>
                <w:rFonts w:asciiTheme="majorHAnsi" w:hAnsiTheme="majorHAnsi"/>
              </w:rPr>
              <w:t> </w:t>
            </w:r>
          </w:p>
        </w:tc>
        <w:tc>
          <w:tcPr>
            <w:tcW w:w="2097" w:type="dxa"/>
          </w:tcPr>
          <w:p w14:paraId="7D16BE4C" w14:textId="77777777" w:rsidR="0077537D" w:rsidRPr="00B13128" w:rsidRDefault="0077537D" w:rsidP="00727DC4">
            <w:pPr>
              <w:pStyle w:val="MNormal"/>
              <w:rPr>
                <w:rFonts w:asciiTheme="majorHAnsi" w:hAnsiTheme="majorHAnsi"/>
              </w:rPr>
            </w:pPr>
            <w:r w:rsidRPr="00B13128">
              <w:rPr>
                <w:rFonts w:asciiTheme="majorHAnsi" w:hAnsiTheme="majorHAnsi"/>
              </w:rPr>
              <w:t> </w:t>
            </w:r>
          </w:p>
        </w:tc>
      </w:tr>
      <w:tr w:rsidR="0077537D" w:rsidRPr="00B13128" w14:paraId="6D0F6711" w14:textId="77777777" w:rsidTr="004A5110">
        <w:tc>
          <w:tcPr>
            <w:tcW w:w="2194" w:type="dxa"/>
          </w:tcPr>
          <w:p w14:paraId="52DE5946" w14:textId="77777777" w:rsidR="0077537D" w:rsidRPr="00B13128" w:rsidRDefault="0077537D" w:rsidP="00727DC4">
            <w:pPr>
              <w:pStyle w:val="MNormal"/>
              <w:rPr>
                <w:rFonts w:asciiTheme="majorHAnsi" w:hAnsiTheme="majorHAnsi"/>
              </w:rPr>
            </w:pPr>
            <w:r w:rsidRPr="00B13128">
              <w:rPr>
                <w:rFonts w:asciiTheme="majorHAnsi" w:hAnsiTheme="majorHAnsi"/>
              </w:rPr>
              <w:t> </w:t>
            </w:r>
          </w:p>
        </w:tc>
        <w:tc>
          <w:tcPr>
            <w:tcW w:w="1118" w:type="dxa"/>
          </w:tcPr>
          <w:p w14:paraId="3713BA5B" w14:textId="77777777" w:rsidR="0077537D" w:rsidRPr="00B13128" w:rsidRDefault="0077537D" w:rsidP="00727DC4">
            <w:pPr>
              <w:pStyle w:val="MNormal"/>
              <w:rPr>
                <w:rFonts w:asciiTheme="majorHAnsi" w:hAnsiTheme="majorHAnsi"/>
              </w:rPr>
            </w:pPr>
            <w:r w:rsidRPr="00B13128">
              <w:rPr>
                <w:rFonts w:asciiTheme="majorHAnsi" w:hAnsiTheme="majorHAnsi"/>
              </w:rPr>
              <w:t> </w:t>
            </w:r>
          </w:p>
        </w:tc>
        <w:tc>
          <w:tcPr>
            <w:tcW w:w="3311" w:type="dxa"/>
          </w:tcPr>
          <w:p w14:paraId="0AE10C6E" w14:textId="77777777" w:rsidR="0077537D" w:rsidRPr="00B13128" w:rsidRDefault="0077537D" w:rsidP="00727DC4">
            <w:pPr>
              <w:pStyle w:val="MNormal"/>
              <w:rPr>
                <w:rFonts w:asciiTheme="majorHAnsi" w:hAnsiTheme="majorHAnsi"/>
              </w:rPr>
            </w:pPr>
            <w:r w:rsidRPr="00B13128">
              <w:rPr>
                <w:rFonts w:asciiTheme="majorHAnsi" w:hAnsiTheme="majorHAnsi"/>
              </w:rPr>
              <w:t> </w:t>
            </w:r>
          </w:p>
        </w:tc>
        <w:tc>
          <w:tcPr>
            <w:tcW w:w="2097" w:type="dxa"/>
          </w:tcPr>
          <w:p w14:paraId="76A6837E" w14:textId="77777777" w:rsidR="0077537D" w:rsidRPr="00B13128" w:rsidRDefault="0077537D" w:rsidP="00727DC4">
            <w:pPr>
              <w:pStyle w:val="MNormal"/>
              <w:rPr>
                <w:rFonts w:asciiTheme="majorHAnsi" w:hAnsiTheme="majorHAnsi"/>
              </w:rPr>
            </w:pPr>
            <w:r w:rsidRPr="00B13128">
              <w:rPr>
                <w:rFonts w:asciiTheme="majorHAnsi" w:hAnsiTheme="majorHAnsi"/>
              </w:rPr>
              <w:t> </w:t>
            </w:r>
          </w:p>
        </w:tc>
      </w:tr>
    </w:tbl>
    <w:p w14:paraId="02F1DF68" w14:textId="77777777" w:rsidR="0077537D" w:rsidRDefault="0077537D">
      <w:pPr>
        <w:pStyle w:val="MTtulo1"/>
      </w:pPr>
    </w:p>
    <w:p w14:paraId="14143F5F" w14:textId="77777777" w:rsidR="008B4EC0" w:rsidRPr="008B4EC0" w:rsidRDefault="0077537D" w:rsidP="008B4EC0">
      <w:pPr>
        <w:pStyle w:val="MTtulo1"/>
        <w:jc w:val="left"/>
        <w:rPr>
          <w:noProof/>
        </w:rPr>
      </w:pPr>
      <w:r>
        <w:br w:type="page"/>
      </w:r>
      <w:bookmarkStart w:id="31" w:name="_Toc332496911"/>
      <w:bookmarkStart w:id="32" w:name="_Toc332830325"/>
      <w:bookmarkStart w:id="33" w:name="_Toc332833232"/>
      <w:bookmarkStart w:id="34" w:name="_Toc333093462"/>
      <w:bookmarkStart w:id="35" w:name="_Toc336553588"/>
      <w:r w:rsidR="005A1F46" w:rsidRPr="007D52FE">
        <w:rPr>
          <w:rFonts w:asciiTheme="majorHAnsi" w:hAnsiTheme="majorHAnsi"/>
        </w:rPr>
        <w:lastRenderedPageBreak/>
        <w:t>Contenido</w:t>
      </w:r>
      <w:bookmarkEnd w:id="31"/>
      <w:bookmarkEnd w:id="32"/>
      <w:bookmarkEnd w:id="33"/>
      <w:bookmarkEnd w:id="34"/>
      <w:bookmarkEnd w:id="35"/>
      <w:r w:rsidR="009D2521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en-US"/>
        </w:rPr>
        <w:fldChar w:fldCharType="begin"/>
      </w:r>
      <w:r w:rsidR="005A1F46" w:rsidRPr="007D52FE">
        <w:rPr>
          <w:rFonts w:asciiTheme="majorHAnsi" w:hAnsiTheme="majorHAnsi"/>
        </w:rPr>
        <w:instrText xml:space="preserve"> TOC \o "1-3" \h \z \u </w:instrText>
      </w:r>
      <w:r w:rsidR="009D2521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en-US"/>
        </w:rPr>
        <w:fldChar w:fldCharType="separate"/>
      </w:r>
    </w:p>
    <w:p w14:paraId="67CFE7E5" w14:textId="77777777" w:rsidR="008B4EC0" w:rsidRDefault="008B4EC0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336553589" w:history="1">
        <w:r w:rsidRPr="00073D34">
          <w:rPr>
            <w:rStyle w:val="Hipervnculo"/>
            <w:rFonts w:asciiTheme="majorHAnsi" w:hAnsiTheme="majorHAns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073D34">
          <w:rPr>
            <w:rStyle w:val="Hipervnculo"/>
            <w:rFonts w:asciiTheme="majorHAnsi" w:hAnsiTheme="majorHAnsi"/>
            <w:noProof/>
          </w:rPr>
          <w:t>Orden del día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_Toc336553589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001881" w14:textId="77777777" w:rsidR="008B4EC0" w:rsidRDefault="008B4EC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336553590" w:history="1">
        <w:r w:rsidRPr="00073D34">
          <w:rPr>
            <w:rStyle w:val="Hipervnculo"/>
            <w:rFonts w:asciiTheme="majorHAnsi" w:hAnsiTheme="majorHAnsi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073D34">
          <w:rPr>
            <w:rStyle w:val="Hipervnculo"/>
            <w:rFonts w:asciiTheme="majorHAnsi" w:hAnsiTheme="majorHAnsi"/>
            <w:noProof/>
          </w:rPr>
          <w:t>Objetivos planteados para el primer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_Toc336553590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35678C" w14:textId="77777777" w:rsidR="008B4EC0" w:rsidRDefault="008B4EC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336553592" w:history="1">
        <w:r w:rsidRPr="00073D34">
          <w:rPr>
            <w:rStyle w:val="Hipervnculo"/>
            <w:rFonts w:asciiTheme="majorHAnsi" w:hAnsiTheme="majorHAnsi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073D34">
          <w:rPr>
            <w:rStyle w:val="Hipervnculo"/>
            <w:rFonts w:asciiTheme="majorHAnsi" w:hAnsiTheme="majorHAnsi"/>
            <w:noProof/>
          </w:rPr>
          <w:t>Revisión del trabajo realizado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_Toc336553592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D24073" w14:textId="77777777" w:rsidR="008B4EC0" w:rsidRDefault="008B4EC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336553597" w:history="1">
        <w:r w:rsidRPr="00073D34">
          <w:rPr>
            <w:rStyle w:val="Hipervnculo"/>
            <w:rFonts w:asciiTheme="majorHAnsi" w:hAnsiTheme="majorHAnsi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073D34">
          <w:rPr>
            <w:rStyle w:val="Hipervnculo"/>
            <w:rFonts w:asciiTheme="majorHAnsi" w:hAnsiTheme="majorHAnsi"/>
            <w:noProof/>
          </w:rPr>
          <w:t>Planificación del próximo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_Toc336553597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FF4669" w14:textId="77777777" w:rsidR="008B4EC0" w:rsidRDefault="008B4EC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336553598" w:history="1">
        <w:r w:rsidRPr="00073D34">
          <w:rPr>
            <w:rStyle w:val="Hipervnculo"/>
            <w:rFonts w:asciiTheme="majorHAnsi" w:hAnsiTheme="majorHAnsi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073D34">
          <w:rPr>
            <w:rStyle w:val="Hipervnculo"/>
            <w:rFonts w:asciiTheme="majorHAnsi" w:hAnsiTheme="majorHAnsi"/>
            <w:noProof/>
          </w:rPr>
          <w:t>Propuestas para 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_Toc336553598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3CDA52" w14:textId="77777777" w:rsidR="005A1F46" w:rsidRDefault="009D2521" w:rsidP="005A1F46">
      <w:r>
        <w:fldChar w:fldCharType="end"/>
      </w:r>
    </w:p>
    <w:p w14:paraId="6B90741F" w14:textId="77777777" w:rsidR="005A1F46" w:rsidRDefault="005A1F46" w:rsidP="005A1F46">
      <w:pPr>
        <w:pStyle w:val="MNormal"/>
      </w:pPr>
    </w:p>
    <w:p w14:paraId="1FC3BE87" w14:textId="77777777" w:rsidR="005A1F46" w:rsidRDefault="005A1F46" w:rsidP="005A1F46">
      <w:pPr>
        <w:pStyle w:val="MNormal"/>
      </w:pPr>
    </w:p>
    <w:p w14:paraId="3370FEDC" w14:textId="77777777" w:rsidR="005A1F46" w:rsidRDefault="005A1F46" w:rsidP="005A1F46">
      <w:pPr>
        <w:pStyle w:val="MNormal"/>
      </w:pPr>
    </w:p>
    <w:p w14:paraId="10EE1225" w14:textId="77777777" w:rsidR="005A1F46" w:rsidRDefault="005A1F46" w:rsidP="005A1F46">
      <w:pPr>
        <w:pStyle w:val="MNormal"/>
      </w:pPr>
    </w:p>
    <w:p w14:paraId="183ACF37" w14:textId="77777777" w:rsidR="005A1F46" w:rsidRDefault="005A1F46" w:rsidP="005A1F46">
      <w:pPr>
        <w:pStyle w:val="MNormal"/>
      </w:pPr>
    </w:p>
    <w:p w14:paraId="232C262F" w14:textId="77777777" w:rsidR="005A1F46" w:rsidRDefault="005A1F46" w:rsidP="005A1F46">
      <w:pPr>
        <w:pStyle w:val="MNormal"/>
      </w:pPr>
    </w:p>
    <w:p w14:paraId="6FC18B33" w14:textId="77777777" w:rsidR="005A1F46" w:rsidRDefault="005A1F46" w:rsidP="005A1F46">
      <w:pPr>
        <w:pStyle w:val="MNormal"/>
      </w:pPr>
    </w:p>
    <w:p w14:paraId="6F061138" w14:textId="77777777" w:rsidR="005A1F46" w:rsidRDefault="005A1F46" w:rsidP="005A1F46">
      <w:pPr>
        <w:pStyle w:val="MNormal"/>
      </w:pPr>
    </w:p>
    <w:p w14:paraId="56CF8E8C" w14:textId="77777777" w:rsidR="005A1F46" w:rsidRDefault="005A1F46" w:rsidP="005A1F46">
      <w:pPr>
        <w:pStyle w:val="MTema1"/>
        <w:rPr>
          <w:rFonts w:asciiTheme="majorHAnsi" w:hAnsiTheme="majorHAnsi"/>
          <w:sz w:val="36"/>
          <w:szCs w:val="36"/>
        </w:rPr>
      </w:pPr>
      <w:bookmarkStart w:id="36" w:name="_Toc514673604"/>
      <w:bookmarkStart w:id="37" w:name="_Toc514688677"/>
      <w:r>
        <w:br w:type="page"/>
      </w:r>
      <w:bookmarkEnd w:id="36"/>
      <w:bookmarkEnd w:id="37"/>
      <w:r w:rsidRPr="0077537D">
        <w:rPr>
          <w:rFonts w:asciiTheme="majorHAnsi" w:hAnsiTheme="majorHAnsi"/>
          <w:sz w:val="36"/>
          <w:szCs w:val="36"/>
        </w:rPr>
        <w:lastRenderedPageBreak/>
        <w:t xml:space="preserve"> </w:t>
      </w:r>
      <w:bookmarkStart w:id="38" w:name="_Toc336553589"/>
      <w:r w:rsidRPr="0077537D">
        <w:rPr>
          <w:rFonts w:asciiTheme="majorHAnsi" w:hAnsiTheme="majorHAnsi"/>
          <w:sz w:val="36"/>
          <w:szCs w:val="36"/>
        </w:rPr>
        <w:t>Orden del día</w:t>
      </w:r>
      <w:bookmarkEnd w:id="38"/>
    </w:p>
    <w:p w14:paraId="739C7EC7" w14:textId="77777777" w:rsidR="005A1F46" w:rsidRDefault="005A1F46" w:rsidP="005A1F46">
      <w:pPr>
        <w:pStyle w:val="MNormal"/>
        <w:rPr>
          <w:rFonts w:eastAsiaTheme="majorEastAsia"/>
        </w:rPr>
      </w:pPr>
    </w:p>
    <w:p w14:paraId="55B8840A" w14:textId="490938F7" w:rsidR="005A1F46" w:rsidRPr="0077537D" w:rsidRDefault="005A1F46" w:rsidP="005A1F46">
      <w:pPr>
        <w:pStyle w:val="MNormal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objetivo de la reunión fue </w:t>
      </w:r>
      <w:r w:rsidR="00D35C46">
        <w:rPr>
          <w:rFonts w:asciiTheme="majorHAnsi" w:hAnsiTheme="majorHAnsi"/>
        </w:rPr>
        <w:t xml:space="preserve">analizar el cumplimiento de los objetivos para el primer Sprint planificado, </w:t>
      </w:r>
      <w:r w:rsidR="00BD5708">
        <w:rPr>
          <w:rFonts w:asciiTheme="majorHAnsi" w:hAnsiTheme="majorHAnsi"/>
        </w:rPr>
        <w:t xml:space="preserve">ver el trabajo realizado y </w:t>
      </w:r>
      <w:r w:rsidR="00D35C46">
        <w:rPr>
          <w:rFonts w:asciiTheme="majorHAnsi" w:hAnsiTheme="majorHAnsi"/>
        </w:rPr>
        <w:t>planific</w:t>
      </w:r>
      <w:r w:rsidR="00BD5708">
        <w:rPr>
          <w:rFonts w:asciiTheme="majorHAnsi" w:hAnsiTheme="majorHAnsi"/>
        </w:rPr>
        <w:t xml:space="preserve">ar </w:t>
      </w:r>
      <w:r w:rsidR="00D35C46">
        <w:rPr>
          <w:rFonts w:asciiTheme="majorHAnsi" w:hAnsiTheme="majorHAnsi"/>
        </w:rPr>
        <w:t>el próximo Sprint.</w:t>
      </w:r>
      <w:r w:rsidR="003A5CAF">
        <w:rPr>
          <w:rFonts w:asciiTheme="majorHAnsi" w:hAnsiTheme="majorHAnsi"/>
        </w:rPr>
        <w:t xml:space="preserve"> Por </w:t>
      </w:r>
      <w:r w:rsidR="00C3433F">
        <w:rPr>
          <w:rFonts w:asciiTheme="majorHAnsi" w:hAnsiTheme="majorHAnsi"/>
        </w:rPr>
        <w:t>último,</w:t>
      </w:r>
      <w:r w:rsidR="003A5CAF">
        <w:rPr>
          <w:rFonts w:asciiTheme="majorHAnsi" w:hAnsiTheme="majorHAnsi"/>
        </w:rPr>
        <w:t xml:space="preserve"> se </w:t>
      </w:r>
      <w:r w:rsidR="004C3462">
        <w:rPr>
          <w:rFonts w:asciiTheme="majorHAnsi" w:hAnsiTheme="majorHAnsi"/>
        </w:rPr>
        <w:t>realizó</w:t>
      </w:r>
      <w:r w:rsidR="003A5CAF">
        <w:rPr>
          <w:rFonts w:asciiTheme="majorHAnsi" w:hAnsiTheme="majorHAnsi"/>
        </w:rPr>
        <w:t xml:space="preserve"> una evaluación del equipo y propuestas de cambios para próximas reuniones.</w:t>
      </w:r>
    </w:p>
    <w:p w14:paraId="22AE5544" w14:textId="77777777" w:rsidR="008D76D2" w:rsidRPr="0077537D" w:rsidRDefault="008D76D2" w:rsidP="008D76D2">
      <w:pPr>
        <w:pStyle w:val="MNormal"/>
        <w:rPr>
          <w:rFonts w:asciiTheme="majorHAnsi" w:hAnsiTheme="majorHAnsi"/>
        </w:rPr>
      </w:pPr>
    </w:p>
    <w:p w14:paraId="1509DF2F" w14:textId="77777777" w:rsidR="005A1F46" w:rsidRDefault="005A1F46" w:rsidP="005A1F46">
      <w:pPr>
        <w:pStyle w:val="Ttulo2"/>
        <w:numPr>
          <w:ilvl w:val="1"/>
          <w:numId w:val="23"/>
        </w:numPr>
        <w:rPr>
          <w:rFonts w:asciiTheme="majorHAnsi" w:hAnsiTheme="majorHAnsi"/>
          <w:sz w:val="24"/>
          <w:szCs w:val="24"/>
        </w:rPr>
      </w:pPr>
      <w:r w:rsidRPr="00470906">
        <w:rPr>
          <w:rFonts w:asciiTheme="majorHAnsi" w:hAnsiTheme="majorHAnsi"/>
          <w:sz w:val="24"/>
          <w:szCs w:val="24"/>
        </w:rPr>
        <w:t xml:space="preserve"> </w:t>
      </w:r>
      <w:bookmarkStart w:id="39" w:name="_Toc336553590"/>
      <w:r w:rsidR="00BD5708">
        <w:rPr>
          <w:rFonts w:asciiTheme="majorHAnsi" w:hAnsiTheme="majorHAnsi"/>
          <w:sz w:val="24"/>
          <w:szCs w:val="24"/>
        </w:rPr>
        <w:t>Objetivos planteados para el primer Sprint</w:t>
      </w:r>
      <w:bookmarkEnd w:id="39"/>
      <w:r>
        <w:rPr>
          <w:rFonts w:asciiTheme="majorHAnsi" w:hAnsiTheme="majorHAnsi"/>
          <w:sz w:val="24"/>
          <w:szCs w:val="24"/>
        </w:rPr>
        <w:t xml:space="preserve"> </w:t>
      </w:r>
    </w:p>
    <w:p w14:paraId="36C3BA82" w14:textId="77777777" w:rsidR="005A1F46" w:rsidRDefault="005A1F46" w:rsidP="005A1F46">
      <w:pPr>
        <w:pStyle w:val="MNormal"/>
        <w:rPr>
          <w:rFonts w:asciiTheme="majorHAnsi" w:hAnsiTheme="majorHAnsi"/>
        </w:rPr>
      </w:pPr>
    </w:p>
    <w:p w14:paraId="21988E25" w14:textId="43770B07" w:rsidR="00C005DD" w:rsidRDefault="006E6183" w:rsidP="00C005DD">
      <w:pPr>
        <w:pStyle w:val="MNormal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Objetivo No. 1: </w:t>
      </w:r>
      <w:r w:rsidR="00C005DD" w:rsidRPr="00C005DD">
        <w:rPr>
          <w:rFonts w:asciiTheme="majorHAnsi" w:hAnsiTheme="majorHAnsi"/>
        </w:rPr>
        <w:t>Como estudiante quiero ver las instrucciones del juego para poder manejar bien el cuestionario</w:t>
      </w:r>
    </w:p>
    <w:p w14:paraId="48EED99E" w14:textId="0E1F6695" w:rsidR="00E14ED4" w:rsidRDefault="00E14ED4" w:rsidP="00E14ED4">
      <w:pPr>
        <w:pStyle w:val="MNormal"/>
        <w:ind w:left="360"/>
        <w:rPr>
          <w:rFonts w:asciiTheme="majorHAnsi" w:hAnsiTheme="majorHAnsi"/>
        </w:rPr>
      </w:pPr>
    </w:p>
    <w:p w14:paraId="14266B6D" w14:textId="55A3A3B9" w:rsidR="00C005DD" w:rsidRDefault="006E6183" w:rsidP="00C005DD">
      <w:pPr>
        <w:pStyle w:val="MNormal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Objetivo No. 2: </w:t>
      </w:r>
      <w:r w:rsidR="00C005DD" w:rsidRPr="00C005DD">
        <w:rPr>
          <w:rFonts w:asciiTheme="majorHAnsi" w:hAnsiTheme="majorHAnsi"/>
        </w:rPr>
        <w:t>Como estudiante quiero ver las preguntas para realizar la evaluación de edu</w:t>
      </w:r>
      <w:r w:rsidR="00EA10E7">
        <w:rPr>
          <w:rFonts w:asciiTheme="majorHAnsi" w:hAnsiTheme="majorHAnsi"/>
        </w:rPr>
        <w:t>c</w:t>
      </w:r>
      <w:r w:rsidR="00C005DD" w:rsidRPr="00C005DD">
        <w:rPr>
          <w:rFonts w:asciiTheme="majorHAnsi" w:hAnsiTheme="majorHAnsi"/>
        </w:rPr>
        <w:t>ación vial</w:t>
      </w:r>
    </w:p>
    <w:p w14:paraId="28B2FCC6" w14:textId="01CCD836" w:rsidR="00EA10E7" w:rsidRDefault="00EA10E7" w:rsidP="00EA10E7">
      <w:pPr>
        <w:pStyle w:val="MNormal"/>
        <w:ind w:left="360"/>
        <w:rPr>
          <w:rFonts w:asciiTheme="majorHAnsi" w:hAnsiTheme="majorHAnsi"/>
        </w:rPr>
      </w:pPr>
    </w:p>
    <w:p w14:paraId="1DA15F01" w14:textId="07091556" w:rsidR="00C005DD" w:rsidRPr="00C005DD" w:rsidRDefault="006E6183" w:rsidP="000B2DA5">
      <w:pPr>
        <w:pStyle w:val="MNormal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Objetivo No. 3: </w:t>
      </w:r>
      <w:r w:rsidR="00C005DD" w:rsidRPr="00C005DD">
        <w:rPr>
          <w:rFonts w:asciiTheme="majorHAnsi" w:hAnsiTheme="majorHAnsi"/>
        </w:rPr>
        <w:t>Como estudiante quiero que las respuestas tengan imágenes para escanear y mostrar en realidad aumentada el objeto señalado</w:t>
      </w:r>
    </w:p>
    <w:p w14:paraId="2334441E" w14:textId="17E6C857" w:rsidR="00C005DD" w:rsidRDefault="00C005DD" w:rsidP="005A1F46">
      <w:pPr>
        <w:pStyle w:val="MNormal"/>
        <w:rPr>
          <w:rFonts w:asciiTheme="majorHAnsi" w:hAnsiTheme="majorHAnsi"/>
        </w:rPr>
      </w:pPr>
    </w:p>
    <w:p w14:paraId="18031F56" w14:textId="77777777" w:rsidR="005A1F46" w:rsidRDefault="0042409B" w:rsidP="005A1F46">
      <w:pPr>
        <w:pStyle w:val="Ttulo2"/>
        <w:numPr>
          <w:ilvl w:val="1"/>
          <w:numId w:val="23"/>
        </w:numPr>
        <w:rPr>
          <w:rFonts w:asciiTheme="majorHAnsi" w:hAnsiTheme="majorHAnsi"/>
          <w:sz w:val="24"/>
          <w:szCs w:val="24"/>
        </w:rPr>
      </w:pPr>
      <w:bookmarkStart w:id="40" w:name="_Toc336553592"/>
      <w:r>
        <w:rPr>
          <w:rFonts w:asciiTheme="majorHAnsi" w:hAnsiTheme="majorHAnsi"/>
          <w:sz w:val="24"/>
          <w:szCs w:val="24"/>
        </w:rPr>
        <w:t>Revisión del trabajo realizado</w:t>
      </w:r>
      <w:bookmarkEnd w:id="40"/>
    </w:p>
    <w:p w14:paraId="4AD5F07F" w14:textId="77777777" w:rsidR="005A1F46" w:rsidRDefault="005A1F46" w:rsidP="005A1F46">
      <w:pPr>
        <w:pStyle w:val="MNormal"/>
        <w:rPr>
          <w:rFonts w:asciiTheme="majorHAnsi" w:hAnsiTheme="majorHAnsi"/>
        </w:rPr>
      </w:pPr>
    </w:p>
    <w:p w14:paraId="32F45E19" w14:textId="77777777" w:rsidR="00D304EF" w:rsidRDefault="00D304EF" w:rsidP="005A1F46">
      <w:pPr>
        <w:pStyle w:val="MNormal"/>
        <w:rPr>
          <w:rFonts w:asciiTheme="majorHAnsi" w:hAnsiTheme="majorHAnsi"/>
        </w:rPr>
      </w:pPr>
    </w:p>
    <w:p w14:paraId="473D03F7" w14:textId="77777777" w:rsidR="00D304EF" w:rsidRDefault="00D304EF" w:rsidP="00D304EF">
      <w:pPr>
        <w:pStyle w:val="MNormal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Objetivo No. 1: </w:t>
      </w:r>
      <w:r w:rsidRPr="00C005DD">
        <w:rPr>
          <w:rFonts w:asciiTheme="majorHAnsi" w:hAnsiTheme="majorHAnsi"/>
        </w:rPr>
        <w:t>Como estudiante quiero ver las instrucciones del juego para poder manejar bien el cuestionario</w:t>
      </w:r>
    </w:p>
    <w:p w14:paraId="0ACDFD91" w14:textId="77777777" w:rsidR="00D304EF" w:rsidRDefault="00D304EF" w:rsidP="00D304EF">
      <w:pPr>
        <w:pStyle w:val="MNormal"/>
        <w:ind w:left="360"/>
        <w:rPr>
          <w:rFonts w:asciiTheme="majorHAnsi" w:hAnsiTheme="majorHAnsi"/>
        </w:rPr>
      </w:pPr>
    </w:p>
    <w:p w14:paraId="1B854732" w14:textId="77777777" w:rsidR="00D304EF" w:rsidRDefault="00D304EF" w:rsidP="00D304EF">
      <w:pPr>
        <w:pStyle w:val="M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Esta tarea no se completó por una sobre estimación de Sprint. Esta tarea la dejamos al final por que el objetivo No. era más importante para el funcionamiento del sistema.</w:t>
      </w:r>
    </w:p>
    <w:p w14:paraId="63090062" w14:textId="77777777" w:rsidR="00D304EF" w:rsidRDefault="00D304EF" w:rsidP="00D304EF">
      <w:pPr>
        <w:pStyle w:val="MNormal"/>
        <w:ind w:left="360"/>
        <w:rPr>
          <w:rFonts w:asciiTheme="majorHAnsi" w:hAnsiTheme="majorHAnsi"/>
        </w:rPr>
      </w:pPr>
    </w:p>
    <w:p w14:paraId="6B60AAC8" w14:textId="77777777" w:rsidR="00D304EF" w:rsidRDefault="00D304EF" w:rsidP="00D304EF">
      <w:pPr>
        <w:pStyle w:val="MNormal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Objetivo No. 2: </w:t>
      </w:r>
      <w:r w:rsidRPr="00C005DD">
        <w:rPr>
          <w:rFonts w:asciiTheme="majorHAnsi" w:hAnsiTheme="majorHAnsi"/>
        </w:rPr>
        <w:t>Como estudiante quiero ver las preguntas para realizar la evaluación de edu</w:t>
      </w:r>
      <w:r>
        <w:rPr>
          <w:rFonts w:asciiTheme="majorHAnsi" w:hAnsiTheme="majorHAnsi"/>
        </w:rPr>
        <w:t>c</w:t>
      </w:r>
      <w:r w:rsidRPr="00C005DD">
        <w:rPr>
          <w:rFonts w:asciiTheme="majorHAnsi" w:hAnsiTheme="majorHAnsi"/>
        </w:rPr>
        <w:t>ación vial</w:t>
      </w:r>
    </w:p>
    <w:p w14:paraId="7684AC2B" w14:textId="77777777" w:rsidR="00D304EF" w:rsidRDefault="00D304EF" w:rsidP="00D304EF">
      <w:pPr>
        <w:pStyle w:val="MNormal"/>
        <w:ind w:left="360"/>
        <w:rPr>
          <w:rFonts w:asciiTheme="majorHAnsi" w:hAnsiTheme="majorHAnsi"/>
        </w:rPr>
      </w:pPr>
    </w:p>
    <w:p w14:paraId="5ACDF504" w14:textId="77777777" w:rsidR="00D304EF" w:rsidRDefault="00D304EF" w:rsidP="00D304EF">
      <w:pPr>
        <w:pStyle w:val="M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 esta tarea quedó pendiente un criterio de evaluación: </w:t>
      </w:r>
      <w:r w:rsidRPr="009C71A0">
        <w:rPr>
          <w:rFonts w:asciiTheme="majorHAnsi" w:hAnsiTheme="majorHAnsi"/>
        </w:rPr>
        <w:t>Debe aparecer una pantalla inicial con el logo y el nombre de la aplicaci</w:t>
      </w:r>
      <w:r>
        <w:rPr>
          <w:rFonts w:asciiTheme="majorHAnsi" w:hAnsiTheme="majorHAnsi"/>
        </w:rPr>
        <w:t xml:space="preserve">ón, el cual es un criterio de aceptación básico del diseño.  </w:t>
      </w:r>
    </w:p>
    <w:p w14:paraId="2A3D7CFC" w14:textId="77777777" w:rsidR="00D304EF" w:rsidRDefault="00D304EF" w:rsidP="00D304EF">
      <w:pPr>
        <w:pStyle w:val="MNormal"/>
        <w:ind w:left="360"/>
        <w:rPr>
          <w:rFonts w:asciiTheme="majorHAnsi" w:hAnsiTheme="majorHAnsi"/>
        </w:rPr>
      </w:pPr>
    </w:p>
    <w:p w14:paraId="13F0A3EB" w14:textId="77777777" w:rsidR="00D304EF" w:rsidRDefault="00D304EF" w:rsidP="00D304EF">
      <w:pPr>
        <w:pStyle w:val="M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No se completó debido a la sobre estimación del Sprint.</w:t>
      </w:r>
    </w:p>
    <w:p w14:paraId="11CD3615" w14:textId="77777777" w:rsidR="00D304EF" w:rsidRDefault="00D304EF" w:rsidP="00D304EF">
      <w:pPr>
        <w:pStyle w:val="MNormal"/>
        <w:ind w:left="360"/>
        <w:rPr>
          <w:rFonts w:asciiTheme="majorHAnsi" w:hAnsiTheme="majorHAnsi"/>
        </w:rPr>
      </w:pPr>
    </w:p>
    <w:p w14:paraId="08A07097" w14:textId="77777777" w:rsidR="00D304EF" w:rsidRPr="00C005DD" w:rsidRDefault="00D304EF" w:rsidP="00D304EF">
      <w:pPr>
        <w:pStyle w:val="MNormal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Objetivo No. 3: </w:t>
      </w:r>
      <w:r w:rsidRPr="00C005DD">
        <w:rPr>
          <w:rFonts w:asciiTheme="majorHAnsi" w:hAnsiTheme="majorHAnsi"/>
        </w:rPr>
        <w:t>Como estudiante quiero que las respuestas tengan imágenes para escanear y mostrar en realidad aumentada el objeto señalado</w:t>
      </w:r>
    </w:p>
    <w:p w14:paraId="0E0C03BC" w14:textId="77777777" w:rsidR="00D304EF" w:rsidRDefault="00D304EF" w:rsidP="00D304EF">
      <w:pPr>
        <w:pStyle w:val="MNormal"/>
        <w:rPr>
          <w:rFonts w:asciiTheme="majorHAnsi" w:hAnsiTheme="majorHAnsi"/>
        </w:rPr>
      </w:pPr>
    </w:p>
    <w:p w14:paraId="7DF80395" w14:textId="77777777" w:rsidR="00D304EF" w:rsidRDefault="00D304EF" w:rsidP="00D304EF">
      <w:pPr>
        <w:pStyle w:val="M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Esta tarea se completó satisfactoriamente.</w:t>
      </w:r>
    </w:p>
    <w:p w14:paraId="2EAE657D" w14:textId="77777777" w:rsidR="00D304EF" w:rsidRDefault="00D304EF" w:rsidP="00D304EF">
      <w:pPr>
        <w:pStyle w:val="MNormal"/>
        <w:rPr>
          <w:rFonts w:asciiTheme="majorHAnsi" w:hAnsiTheme="majorHAnsi"/>
        </w:rPr>
      </w:pPr>
    </w:p>
    <w:p w14:paraId="737837B6" w14:textId="77777777" w:rsidR="00D304EF" w:rsidRDefault="00D304EF" w:rsidP="00D304EF">
      <w:pPr>
        <w:pStyle w:val="MNormal"/>
        <w:rPr>
          <w:rFonts w:asciiTheme="majorHAnsi" w:hAnsiTheme="majorHAnsi"/>
        </w:rPr>
      </w:pPr>
      <w:r>
        <w:rPr>
          <w:rFonts w:asciiTheme="majorHAnsi" w:hAnsiTheme="majorHAnsi"/>
        </w:rPr>
        <w:t>En conclusión, se cumplió a cabalidad uno de los objetivos planteados en el Sprint, pero se le pudo enseñar el dueño del producto un prototipo funcional.</w:t>
      </w:r>
    </w:p>
    <w:p w14:paraId="65FE3002" w14:textId="77777777" w:rsidR="00D304EF" w:rsidRDefault="00D304EF" w:rsidP="00D304EF">
      <w:pPr>
        <w:pStyle w:val="MNormal"/>
        <w:rPr>
          <w:rFonts w:asciiTheme="majorHAnsi" w:hAnsiTheme="majorHAnsi"/>
        </w:rPr>
      </w:pPr>
    </w:p>
    <w:p w14:paraId="6384B655" w14:textId="77777777" w:rsidR="00D304EF" w:rsidRDefault="00D304EF" w:rsidP="00D304EF">
      <w:pPr>
        <w:pStyle w:val="MNormal"/>
        <w:rPr>
          <w:rFonts w:asciiTheme="majorHAnsi" w:hAnsiTheme="majorHAnsi"/>
        </w:rPr>
      </w:pPr>
      <w:r>
        <w:rPr>
          <w:rFonts w:asciiTheme="majorHAnsi" w:hAnsiTheme="majorHAnsi"/>
        </w:rPr>
        <w:t>Los criterios que no se lograron completar por la sobre estimación del sprint, se priorizarán para el siguiente Sprint.</w:t>
      </w:r>
    </w:p>
    <w:p w14:paraId="73817FC7" w14:textId="77777777" w:rsidR="00BB03D3" w:rsidRPr="00BB03D3" w:rsidRDefault="00BB03D3" w:rsidP="00BB03D3">
      <w:pPr>
        <w:pStyle w:val="Prrafodelista"/>
        <w:keepNext/>
        <w:numPr>
          <w:ilvl w:val="0"/>
          <w:numId w:val="29"/>
        </w:numPr>
        <w:spacing w:before="240" w:after="60"/>
        <w:outlineLvl w:val="1"/>
        <w:rPr>
          <w:rFonts w:asciiTheme="majorHAnsi" w:hAnsiTheme="majorHAnsi" w:cs="Arial"/>
          <w:b/>
          <w:bCs/>
          <w:i/>
          <w:iCs/>
          <w:vanish/>
          <w:sz w:val="24"/>
        </w:rPr>
      </w:pPr>
      <w:bookmarkStart w:id="41" w:name="_Toc333093467"/>
      <w:bookmarkStart w:id="42" w:name="_Toc336553593"/>
      <w:bookmarkEnd w:id="41"/>
      <w:bookmarkEnd w:id="42"/>
    </w:p>
    <w:p w14:paraId="4A0FF319" w14:textId="77777777" w:rsidR="00BB03D3" w:rsidRPr="00BB03D3" w:rsidRDefault="00BB03D3" w:rsidP="00BB03D3">
      <w:pPr>
        <w:pStyle w:val="Prrafodelista"/>
        <w:keepNext/>
        <w:numPr>
          <w:ilvl w:val="1"/>
          <w:numId w:val="29"/>
        </w:numPr>
        <w:spacing w:before="240" w:after="60"/>
        <w:outlineLvl w:val="1"/>
        <w:rPr>
          <w:rFonts w:asciiTheme="majorHAnsi" w:hAnsiTheme="majorHAnsi" w:cs="Arial"/>
          <w:b/>
          <w:bCs/>
          <w:i/>
          <w:iCs/>
          <w:vanish/>
          <w:sz w:val="24"/>
        </w:rPr>
      </w:pPr>
      <w:bookmarkStart w:id="43" w:name="_Toc333093468"/>
      <w:bookmarkStart w:id="44" w:name="_Toc336553594"/>
      <w:bookmarkEnd w:id="43"/>
      <w:bookmarkEnd w:id="44"/>
    </w:p>
    <w:p w14:paraId="60EDDF05" w14:textId="77777777" w:rsidR="00BB03D3" w:rsidRPr="00BB03D3" w:rsidRDefault="00BB03D3" w:rsidP="00BB03D3">
      <w:pPr>
        <w:pStyle w:val="Prrafodelista"/>
        <w:keepNext/>
        <w:numPr>
          <w:ilvl w:val="1"/>
          <w:numId w:val="29"/>
        </w:numPr>
        <w:spacing w:before="240" w:after="60"/>
        <w:outlineLvl w:val="1"/>
        <w:rPr>
          <w:rFonts w:asciiTheme="majorHAnsi" w:hAnsiTheme="majorHAnsi" w:cs="Arial"/>
          <w:b/>
          <w:bCs/>
          <w:i/>
          <w:iCs/>
          <w:vanish/>
          <w:sz w:val="24"/>
        </w:rPr>
      </w:pPr>
      <w:bookmarkStart w:id="45" w:name="_Toc333093469"/>
      <w:bookmarkStart w:id="46" w:name="_Toc336553595"/>
      <w:bookmarkEnd w:id="45"/>
      <w:bookmarkEnd w:id="46"/>
    </w:p>
    <w:p w14:paraId="2091B3F6" w14:textId="77777777" w:rsidR="00BB03D3" w:rsidRPr="00BB03D3" w:rsidRDefault="00BB03D3" w:rsidP="00BB03D3">
      <w:pPr>
        <w:pStyle w:val="Prrafodelista"/>
        <w:keepNext/>
        <w:numPr>
          <w:ilvl w:val="1"/>
          <w:numId w:val="29"/>
        </w:numPr>
        <w:spacing w:before="240" w:after="60"/>
        <w:outlineLvl w:val="1"/>
        <w:rPr>
          <w:rFonts w:asciiTheme="majorHAnsi" w:hAnsiTheme="majorHAnsi" w:cs="Arial"/>
          <w:b/>
          <w:bCs/>
          <w:i/>
          <w:iCs/>
          <w:vanish/>
          <w:sz w:val="24"/>
        </w:rPr>
      </w:pPr>
      <w:bookmarkStart w:id="47" w:name="_Toc333093470"/>
      <w:bookmarkStart w:id="48" w:name="_Toc336553596"/>
      <w:bookmarkEnd w:id="47"/>
      <w:bookmarkEnd w:id="48"/>
    </w:p>
    <w:p w14:paraId="10B1A27C" w14:textId="77777777" w:rsidR="00BB03D3" w:rsidRDefault="003A5CAF" w:rsidP="00BB03D3">
      <w:pPr>
        <w:pStyle w:val="Ttulo2"/>
        <w:numPr>
          <w:ilvl w:val="1"/>
          <w:numId w:val="29"/>
        </w:numPr>
        <w:rPr>
          <w:rFonts w:asciiTheme="majorHAnsi" w:hAnsiTheme="majorHAnsi"/>
          <w:sz w:val="24"/>
          <w:szCs w:val="24"/>
        </w:rPr>
      </w:pPr>
      <w:bookmarkStart w:id="49" w:name="_Toc336553597"/>
      <w:r>
        <w:rPr>
          <w:rFonts w:asciiTheme="majorHAnsi" w:hAnsiTheme="majorHAnsi"/>
          <w:sz w:val="24"/>
          <w:szCs w:val="24"/>
        </w:rPr>
        <w:t>Planificación del próximo Sprint</w:t>
      </w:r>
      <w:bookmarkEnd w:id="49"/>
    </w:p>
    <w:p w14:paraId="09B338C8" w14:textId="77777777" w:rsidR="00BB03D3" w:rsidRDefault="00BB03D3" w:rsidP="00BB03D3">
      <w:pPr>
        <w:pStyle w:val="MNormal"/>
        <w:rPr>
          <w:rFonts w:asciiTheme="majorHAnsi" w:hAnsiTheme="majorHAnsi"/>
        </w:rPr>
      </w:pPr>
    </w:p>
    <w:p w14:paraId="3B95F9F1" w14:textId="39B9360E" w:rsidR="00BB03D3" w:rsidRPr="00353335" w:rsidRDefault="00737035" w:rsidP="00BB03D3">
      <w:pPr>
        <w:pStyle w:val="MNormal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</w:t>
      </w:r>
      <w:r w:rsidR="003A5CAF">
        <w:rPr>
          <w:rFonts w:asciiTheme="majorHAnsi" w:hAnsiTheme="majorHAnsi"/>
        </w:rPr>
        <w:t>realizar</w:t>
      </w:r>
      <w:r w:rsidR="00F242BE">
        <w:rPr>
          <w:rFonts w:asciiTheme="majorHAnsi" w:hAnsiTheme="majorHAnsi"/>
        </w:rPr>
        <w:t>á</w:t>
      </w:r>
      <w:r w:rsidR="003A5CAF">
        <w:rPr>
          <w:rFonts w:asciiTheme="majorHAnsi" w:hAnsiTheme="majorHAnsi"/>
        </w:rPr>
        <w:t xml:space="preserve"> un Sprint de </w:t>
      </w:r>
      <w:r w:rsidR="00F242BE">
        <w:rPr>
          <w:rFonts w:asciiTheme="majorHAnsi" w:hAnsiTheme="majorHAnsi"/>
        </w:rPr>
        <w:t>mayor</w:t>
      </w:r>
      <w:r w:rsidR="003A5CAF">
        <w:rPr>
          <w:rFonts w:asciiTheme="majorHAnsi" w:hAnsiTheme="majorHAnsi"/>
        </w:rPr>
        <w:t xml:space="preserve"> duración,</w:t>
      </w:r>
      <w:r w:rsidR="00F242BE">
        <w:rPr>
          <w:rFonts w:asciiTheme="majorHAnsi" w:hAnsiTheme="majorHAnsi"/>
        </w:rPr>
        <w:t xml:space="preserve"> para desarrollar las tareas que quedaron pendientes en e</w:t>
      </w:r>
      <w:r w:rsidR="00D35C71">
        <w:rPr>
          <w:rFonts w:asciiTheme="majorHAnsi" w:hAnsiTheme="majorHAnsi"/>
        </w:rPr>
        <w:t xml:space="preserve">l primer </w:t>
      </w:r>
      <w:r w:rsidR="00F242BE">
        <w:rPr>
          <w:rFonts w:asciiTheme="majorHAnsi" w:hAnsiTheme="majorHAnsi"/>
        </w:rPr>
        <w:t>Sprint y las definidas para este</w:t>
      </w:r>
      <w:r w:rsidR="00BB03D3">
        <w:rPr>
          <w:rFonts w:asciiTheme="majorHAnsi" w:hAnsiTheme="majorHAnsi"/>
        </w:rPr>
        <w:t>.</w:t>
      </w:r>
      <w:r w:rsidR="003A5CAF">
        <w:rPr>
          <w:rFonts w:asciiTheme="majorHAnsi" w:hAnsiTheme="majorHAnsi"/>
        </w:rPr>
        <w:t xml:space="preserve"> La finalidad del mismo es continuar con el desarrollo de las funcionalidades planificadas</w:t>
      </w:r>
      <w:r w:rsidR="008B4EC0">
        <w:rPr>
          <w:rFonts w:asciiTheme="majorHAnsi" w:hAnsiTheme="majorHAnsi"/>
        </w:rPr>
        <w:t xml:space="preserve"> con anterioridad</w:t>
      </w:r>
      <w:r w:rsidR="003A5CAF">
        <w:rPr>
          <w:rFonts w:asciiTheme="majorHAnsi" w:hAnsiTheme="majorHAnsi"/>
        </w:rPr>
        <w:t xml:space="preserve"> y una nivelación del trabajo realizado hasta el momento.</w:t>
      </w:r>
    </w:p>
    <w:p w14:paraId="03A26F9E" w14:textId="77777777" w:rsidR="00BB03D3" w:rsidRDefault="008B4EC0" w:rsidP="00BB03D3">
      <w:pPr>
        <w:pStyle w:val="Ttulo2"/>
        <w:numPr>
          <w:ilvl w:val="1"/>
          <w:numId w:val="29"/>
        </w:numPr>
        <w:rPr>
          <w:rFonts w:asciiTheme="majorHAnsi" w:hAnsiTheme="majorHAnsi"/>
          <w:sz w:val="24"/>
          <w:szCs w:val="24"/>
        </w:rPr>
      </w:pPr>
      <w:bookmarkStart w:id="50" w:name="_Toc336553598"/>
      <w:r>
        <w:rPr>
          <w:rFonts w:asciiTheme="majorHAnsi" w:hAnsiTheme="majorHAnsi"/>
          <w:sz w:val="24"/>
          <w:szCs w:val="24"/>
        </w:rPr>
        <w:t>Propuestas para el equipo</w:t>
      </w:r>
      <w:bookmarkEnd w:id="50"/>
    </w:p>
    <w:p w14:paraId="09A0A471" w14:textId="77777777" w:rsidR="00BB03D3" w:rsidRDefault="00BB03D3" w:rsidP="00BB03D3"/>
    <w:p w14:paraId="6144F245" w14:textId="76A1104C" w:rsidR="00743C6B" w:rsidRDefault="00E248C8" w:rsidP="0028748F">
      <w:pPr>
        <w:pStyle w:val="MNormal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Realizar una estimación adecuada de los Sprint, teniendo en cuenta </w:t>
      </w:r>
      <w:r w:rsidR="0052730D">
        <w:rPr>
          <w:rFonts w:asciiTheme="majorHAnsi" w:hAnsiTheme="majorHAnsi"/>
        </w:rPr>
        <w:t>su complejidad</w:t>
      </w:r>
      <w:r w:rsidR="00997B0C">
        <w:rPr>
          <w:rFonts w:asciiTheme="majorHAnsi" w:hAnsiTheme="majorHAnsi"/>
        </w:rPr>
        <w:t>.</w:t>
      </w:r>
    </w:p>
    <w:p w14:paraId="7A8694BF" w14:textId="77777777" w:rsidR="00693000" w:rsidRPr="00F1446E" w:rsidRDefault="00693000" w:rsidP="0028748F">
      <w:pPr>
        <w:pStyle w:val="MNormal"/>
        <w:rPr>
          <w:rFonts w:asciiTheme="majorHAnsi" w:hAnsiTheme="majorHAnsi"/>
        </w:rPr>
      </w:pPr>
    </w:p>
    <w:sectPr w:rsidR="00693000" w:rsidRPr="00F1446E" w:rsidSect="00782FF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1C2C9" w14:textId="77777777" w:rsidR="00AB79A7" w:rsidRDefault="00AB79A7" w:rsidP="00727DC4">
      <w:r>
        <w:separator/>
      </w:r>
    </w:p>
  </w:endnote>
  <w:endnote w:type="continuationSeparator" w:id="0">
    <w:p w14:paraId="6359DB5E" w14:textId="77777777" w:rsidR="00AB79A7" w:rsidRDefault="00AB79A7" w:rsidP="0072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2692A" w14:textId="77777777" w:rsidR="0028748F" w:rsidRDefault="008B4EC0">
    <w:pPr>
      <w:pStyle w:val="Piedepgina"/>
      <w:tabs>
        <w:tab w:val="clear" w:pos="8504"/>
        <w:tab w:val="right" w:pos="8505"/>
      </w:tabs>
      <w:rPr>
        <w:rStyle w:val="Nmerodepgina"/>
      </w:rPr>
    </w:pPr>
    <w:r>
      <w:t>Acta de la Reunión</w:t>
    </w:r>
    <w:r w:rsidR="0028748F">
      <w:tab/>
    </w:r>
    <w:r w:rsidR="0028748F">
      <w:tab/>
      <w:t xml:space="preserve">Página </w:t>
    </w:r>
    <w:r w:rsidR="009D2521">
      <w:rPr>
        <w:rStyle w:val="Nmerodepgina"/>
      </w:rPr>
      <w:fldChar w:fldCharType="begin"/>
    </w:r>
    <w:r w:rsidR="0028748F">
      <w:rPr>
        <w:rStyle w:val="Nmerodepgina"/>
      </w:rPr>
      <w:instrText xml:space="preserve"> PAGE </w:instrText>
    </w:r>
    <w:r w:rsidR="009D2521">
      <w:rPr>
        <w:rStyle w:val="Nmerodepgina"/>
      </w:rPr>
      <w:fldChar w:fldCharType="separate"/>
    </w:r>
    <w:r>
      <w:rPr>
        <w:rStyle w:val="Nmerodepgina"/>
        <w:noProof/>
      </w:rPr>
      <w:t>1</w:t>
    </w:r>
    <w:r w:rsidR="009D2521">
      <w:rPr>
        <w:rStyle w:val="Nmerodepgina"/>
      </w:rPr>
      <w:fldChar w:fldCharType="end"/>
    </w:r>
    <w:r w:rsidR="0028748F">
      <w:rPr>
        <w:rStyle w:val="Nmerodepgina"/>
      </w:rPr>
      <w:t xml:space="preserve"> de </w:t>
    </w:r>
    <w:r w:rsidR="009D2521">
      <w:rPr>
        <w:rStyle w:val="Nmerodepgina"/>
      </w:rPr>
      <w:fldChar w:fldCharType="begin"/>
    </w:r>
    <w:r w:rsidR="0028748F">
      <w:rPr>
        <w:rStyle w:val="Nmerodepgina"/>
      </w:rPr>
      <w:instrText xml:space="preserve"> NUMPAGES </w:instrText>
    </w:r>
    <w:r w:rsidR="009D2521">
      <w:rPr>
        <w:rStyle w:val="Nmerodepgina"/>
      </w:rPr>
      <w:fldChar w:fldCharType="separate"/>
    </w:r>
    <w:r>
      <w:rPr>
        <w:rStyle w:val="Nmerodepgina"/>
        <w:noProof/>
      </w:rPr>
      <w:t>3</w:t>
    </w:r>
    <w:r w:rsidR="009D2521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6A7A7" w14:textId="77777777" w:rsidR="00AB79A7" w:rsidRDefault="00AB79A7" w:rsidP="00727DC4">
      <w:r>
        <w:separator/>
      </w:r>
    </w:p>
  </w:footnote>
  <w:footnote w:type="continuationSeparator" w:id="0">
    <w:p w14:paraId="7C644D72" w14:textId="77777777" w:rsidR="00AB79A7" w:rsidRDefault="00AB79A7" w:rsidP="00727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73" w:type="dxa"/>
      <w:tblInd w:w="-476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1356"/>
      <w:gridCol w:w="1205"/>
      <w:gridCol w:w="1175"/>
      <w:gridCol w:w="1866"/>
      <w:gridCol w:w="1322"/>
      <w:gridCol w:w="1181"/>
      <w:gridCol w:w="1268"/>
    </w:tblGrid>
    <w:tr w:rsidR="004A5110" w:rsidRPr="00131135" w14:paraId="5EDD0F54" w14:textId="77777777" w:rsidTr="00334E81">
      <w:trPr>
        <w:trHeight w:val="405"/>
      </w:trPr>
      <w:tc>
        <w:tcPr>
          <w:tcW w:w="1296" w:type="dxa"/>
          <w:vMerge w:val="restart"/>
          <w:shd w:val="clear" w:color="auto" w:fill="auto"/>
          <w:vAlign w:val="center"/>
        </w:tcPr>
        <w:p w14:paraId="7E0906CF" w14:textId="0FA3D41A" w:rsidR="00C3433F" w:rsidRPr="00131135" w:rsidRDefault="004A5110" w:rsidP="00C3433F">
          <w:pPr>
            <w:pStyle w:val="Encabezado"/>
          </w:pPr>
          <w:r>
            <w:rPr>
              <w:noProof/>
            </w:rPr>
            <w:drawing>
              <wp:inline distT="0" distB="0" distL="0" distR="0" wp14:anchorId="1B0CA457" wp14:editId="4D623253">
                <wp:extent cx="718185" cy="718185"/>
                <wp:effectExtent l="0" t="0" r="5715" b="5715"/>
                <wp:docPr id="1834374606" name="Imagen 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4374606" name="Imagen 1" descr="Icon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185" cy="718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1" w:type="dxa"/>
          <w:gridSpan w:val="5"/>
          <w:shd w:val="clear" w:color="auto" w:fill="auto"/>
          <w:vAlign w:val="center"/>
        </w:tcPr>
        <w:p w14:paraId="3B57240B" w14:textId="77777777" w:rsidR="00C3433F" w:rsidRPr="00AD37D8" w:rsidRDefault="00C3433F" w:rsidP="00C3433F">
          <w:pPr>
            <w:pStyle w:val="Encabezado"/>
            <w:jc w:val="center"/>
            <w:rPr>
              <w:rFonts w:ascii="Times New Roman"/>
              <w:b/>
              <w:bCs/>
              <w:szCs w:val="20"/>
            </w:rPr>
          </w:pPr>
          <w:r w:rsidRPr="00AD37D8">
            <w:rPr>
              <w:rFonts w:ascii="Times New Roman"/>
              <w:b/>
              <w:bCs/>
              <w:szCs w:val="20"/>
            </w:rPr>
            <w:t>Centro de Teleinform</w:t>
          </w:r>
          <w:r w:rsidRPr="00AD37D8">
            <w:rPr>
              <w:rFonts w:ascii="Times New Roman"/>
              <w:b/>
              <w:bCs/>
              <w:szCs w:val="20"/>
            </w:rPr>
            <w:t>á</w:t>
          </w:r>
          <w:r w:rsidRPr="00AD37D8">
            <w:rPr>
              <w:rFonts w:ascii="Times New Roman"/>
              <w:b/>
              <w:bCs/>
              <w:szCs w:val="20"/>
            </w:rPr>
            <w:t>tica y Producci</w:t>
          </w:r>
          <w:r w:rsidRPr="00AD37D8">
            <w:rPr>
              <w:rFonts w:ascii="Times New Roman"/>
              <w:b/>
              <w:bCs/>
              <w:szCs w:val="20"/>
            </w:rPr>
            <w:t>ó</w:t>
          </w:r>
          <w:r w:rsidRPr="00AD37D8">
            <w:rPr>
              <w:rFonts w:ascii="Times New Roman"/>
              <w:b/>
              <w:bCs/>
              <w:szCs w:val="20"/>
            </w:rPr>
            <w:t>n Industrial - Regional Cauca</w:t>
          </w:r>
        </w:p>
      </w:tc>
      <w:tc>
        <w:tcPr>
          <w:tcW w:w="1276" w:type="dxa"/>
          <w:shd w:val="clear" w:color="auto" w:fill="auto"/>
          <w:vAlign w:val="center"/>
        </w:tcPr>
        <w:p w14:paraId="190E90FE" w14:textId="77777777" w:rsidR="00C3433F" w:rsidRPr="00AD37D8" w:rsidRDefault="00C3433F" w:rsidP="00C3433F">
          <w:pPr>
            <w:pStyle w:val="Encabezado"/>
            <w:jc w:val="right"/>
            <w:rPr>
              <w:rFonts w:ascii="Times New Roman"/>
              <w:szCs w:val="20"/>
            </w:rPr>
          </w:pPr>
          <w:r w:rsidRPr="00AD37D8">
            <w:rPr>
              <w:rFonts w:ascii="Times New Roman"/>
              <w:szCs w:val="20"/>
            </w:rPr>
            <w:t>P</w:t>
          </w:r>
          <w:r w:rsidRPr="00AD37D8">
            <w:rPr>
              <w:rFonts w:ascii="Times New Roman"/>
              <w:szCs w:val="20"/>
            </w:rPr>
            <w:t>á</w:t>
          </w:r>
          <w:r w:rsidRPr="00AD37D8">
            <w:rPr>
              <w:rFonts w:ascii="Times New Roman"/>
              <w:szCs w:val="20"/>
            </w:rPr>
            <w:t>g.</w:t>
          </w:r>
          <w:r w:rsidRPr="00AD37D8">
            <w:rPr>
              <w:rFonts w:ascii="Times New Roman"/>
              <w:b/>
              <w:szCs w:val="20"/>
            </w:rPr>
            <w:fldChar w:fldCharType="begin"/>
          </w:r>
          <w:r w:rsidRPr="00AD37D8">
            <w:rPr>
              <w:rFonts w:ascii="Times New Roman"/>
              <w:b/>
              <w:szCs w:val="20"/>
            </w:rPr>
            <w:instrText xml:space="preserve"> PAGE </w:instrText>
          </w:r>
          <w:r w:rsidRPr="00AD37D8">
            <w:rPr>
              <w:rFonts w:ascii="Times New Roman"/>
              <w:b/>
              <w:szCs w:val="20"/>
            </w:rPr>
            <w:fldChar w:fldCharType="separate"/>
          </w:r>
          <w:r w:rsidRPr="00AD37D8">
            <w:rPr>
              <w:rFonts w:ascii="Times New Roman"/>
              <w:b/>
              <w:noProof/>
              <w:szCs w:val="20"/>
            </w:rPr>
            <w:t>1</w:t>
          </w:r>
          <w:r w:rsidRPr="00AD37D8">
            <w:rPr>
              <w:rFonts w:ascii="Times New Roman"/>
              <w:b/>
              <w:szCs w:val="20"/>
            </w:rPr>
            <w:fldChar w:fldCharType="end"/>
          </w:r>
          <w:r w:rsidRPr="00AD37D8">
            <w:rPr>
              <w:rFonts w:ascii="Times New Roman"/>
              <w:szCs w:val="20"/>
            </w:rPr>
            <w:t xml:space="preserve"> de</w:t>
          </w:r>
          <w:r w:rsidRPr="00AD37D8">
            <w:rPr>
              <w:rFonts w:ascii="Times New Roman"/>
              <w:b/>
              <w:szCs w:val="20"/>
            </w:rPr>
            <w:fldChar w:fldCharType="begin"/>
          </w:r>
          <w:r w:rsidRPr="00AD37D8">
            <w:rPr>
              <w:rFonts w:ascii="Times New Roman"/>
              <w:b/>
              <w:szCs w:val="20"/>
            </w:rPr>
            <w:instrText xml:space="preserve"> NUMPAGES </w:instrText>
          </w:r>
          <w:r w:rsidRPr="00AD37D8">
            <w:rPr>
              <w:rFonts w:ascii="Times New Roman"/>
              <w:b/>
              <w:szCs w:val="20"/>
            </w:rPr>
            <w:fldChar w:fldCharType="separate"/>
          </w:r>
          <w:r w:rsidRPr="00AD37D8">
            <w:rPr>
              <w:rFonts w:ascii="Times New Roman"/>
              <w:b/>
              <w:noProof/>
              <w:szCs w:val="20"/>
            </w:rPr>
            <w:t>2</w:t>
          </w:r>
          <w:r w:rsidRPr="00AD37D8">
            <w:rPr>
              <w:rFonts w:ascii="Times New Roman"/>
              <w:b/>
              <w:szCs w:val="20"/>
            </w:rPr>
            <w:fldChar w:fldCharType="end"/>
          </w:r>
        </w:p>
      </w:tc>
    </w:tr>
    <w:tr w:rsidR="004A5110" w:rsidRPr="00131135" w14:paraId="20153A2E" w14:textId="77777777" w:rsidTr="00334E81">
      <w:trPr>
        <w:trHeight w:val="405"/>
      </w:trPr>
      <w:tc>
        <w:tcPr>
          <w:tcW w:w="1296" w:type="dxa"/>
          <w:vMerge/>
          <w:shd w:val="clear" w:color="auto" w:fill="auto"/>
          <w:vAlign w:val="center"/>
        </w:tcPr>
        <w:p w14:paraId="61A1E60D" w14:textId="77777777" w:rsidR="00C3433F" w:rsidRPr="00131135" w:rsidRDefault="00C3433F" w:rsidP="00C3433F">
          <w:pPr>
            <w:pStyle w:val="Encabezado"/>
          </w:pPr>
        </w:p>
      </w:tc>
      <w:tc>
        <w:tcPr>
          <w:tcW w:w="1205" w:type="dxa"/>
          <w:shd w:val="clear" w:color="auto" w:fill="auto"/>
          <w:vAlign w:val="center"/>
        </w:tcPr>
        <w:p w14:paraId="1B036714" w14:textId="77777777" w:rsidR="00C3433F" w:rsidRPr="00AD37D8" w:rsidRDefault="00C3433F" w:rsidP="00C3433F">
          <w:pPr>
            <w:pStyle w:val="Encabezado"/>
            <w:rPr>
              <w:rFonts w:ascii="Times New Roman"/>
              <w:szCs w:val="20"/>
            </w:rPr>
          </w:pPr>
          <w:r w:rsidRPr="00AD37D8">
            <w:rPr>
              <w:rFonts w:ascii="Times New Roman"/>
              <w:szCs w:val="20"/>
            </w:rPr>
            <w:t>N</w:t>
          </w:r>
          <w:r w:rsidRPr="00AD37D8">
            <w:rPr>
              <w:rFonts w:ascii="Times New Roman"/>
              <w:szCs w:val="20"/>
            </w:rPr>
            <w:t>ú</w:t>
          </w:r>
          <w:r w:rsidRPr="00AD37D8">
            <w:rPr>
              <w:rFonts w:ascii="Times New Roman"/>
              <w:szCs w:val="20"/>
            </w:rPr>
            <w:t>mero de Documento:</w:t>
          </w:r>
        </w:p>
      </w:tc>
      <w:tc>
        <w:tcPr>
          <w:tcW w:w="3073" w:type="dxa"/>
          <w:gridSpan w:val="2"/>
          <w:shd w:val="clear" w:color="auto" w:fill="auto"/>
          <w:vAlign w:val="center"/>
        </w:tcPr>
        <w:p w14:paraId="6C962262" w14:textId="6307757B" w:rsidR="00C3433F" w:rsidRPr="00AD37D8" w:rsidRDefault="00C3433F" w:rsidP="00C3433F">
          <w:pPr>
            <w:rPr>
              <w:rFonts w:ascii="Times New Roman"/>
              <w:b/>
              <w:bCs/>
            </w:rPr>
          </w:pPr>
          <w:r w:rsidRPr="00AD37D8">
            <w:rPr>
              <w:rFonts w:ascii="Times New Roman"/>
              <w:b/>
              <w:bCs/>
            </w:rPr>
            <w:t>FS-DOC-</w:t>
          </w:r>
          <w:r>
            <w:rPr>
              <w:rFonts w:ascii="Times New Roman"/>
              <w:b/>
              <w:bCs/>
            </w:rPr>
            <w:t>ACTA REVISION SPRINT</w:t>
          </w:r>
        </w:p>
      </w:tc>
      <w:tc>
        <w:tcPr>
          <w:tcW w:w="1325" w:type="dxa"/>
          <w:shd w:val="clear" w:color="auto" w:fill="auto"/>
          <w:vAlign w:val="center"/>
        </w:tcPr>
        <w:p w14:paraId="56B20BAD" w14:textId="77777777" w:rsidR="00C3433F" w:rsidRPr="00AD37D8" w:rsidRDefault="00C3433F" w:rsidP="00C3433F">
          <w:pPr>
            <w:pStyle w:val="Encabezado"/>
            <w:rPr>
              <w:rFonts w:ascii="Times New Roman"/>
              <w:szCs w:val="20"/>
            </w:rPr>
          </w:pPr>
          <w:r w:rsidRPr="00AD37D8">
            <w:rPr>
              <w:rFonts w:ascii="Times New Roman"/>
              <w:szCs w:val="20"/>
            </w:rPr>
            <w:t>Fecha de Creaci</w:t>
          </w:r>
          <w:r w:rsidRPr="00AD37D8">
            <w:rPr>
              <w:rFonts w:ascii="Times New Roman"/>
              <w:szCs w:val="20"/>
            </w:rPr>
            <w:t>ó</w:t>
          </w:r>
          <w:r w:rsidRPr="00AD37D8">
            <w:rPr>
              <w:rFonts w:ascii="Times New Roman"/>
              <w:szCs w:val="20"/>
            </w:rPr>
            <w:t>n:</w:t>
          </w:r>
        </w:p>
        <w:p w14:paraId="0776D247" w14:textId="77777777" w:rsidR="00C3433F" w:rsidRPr="00AD37D8" w:rsidRDefault="00C3433F" w:rsidP="00C3433F">
          <w:pPr>
            <w:pStyle w:val="Encabezado"/>
            <w:rPr>
              <w:rFonts w:ascii="Times New Roman"/>
              <w:b/>
              <w:bCs/>
              <w:szCs w:val="20"/>
            </w:rPr>
          </w:pPr>
          <w:r w:rsidRPr="00AD37D8">
            <w:rPr>
              <w:rFonts w:ascii="Times New Roman"/>
              <w:b/>
              <w:bCs/>
              <w:szCs w:val="20"/>
            </w:rPr>
            <w:t xml:space="preserve"> 12/11/2020</w:t>
          </w:r>
        </w:p>
      </w:tc>
      <w:tc>
        <w:tcPr>
          <w:tcW w:w="2474" w:type="dxa"/>
          <w:gridSpan w:val="2"/>
          <w:shd w:val="clear" w:color="auto" w:fill="auto"/>
          <w:vAlign w:val="center"/>
        </w:tcPr>
        <w:p w14:paraId="746DACE1" w14:textId="77777777" w:rsidR="00C3433F" w:rsidRPr="00AD37D8" w:rsidRDefault="00C3433F" w:rsidP="00C3433F">
          <w:pPr>
            <w:pStyle w:val="Encabezado"/>
            <w:rPr>
              <w:rFonts w:ascii="Times New Roman"/>
              <w:szCs w:val="20"/>
            </w:rPr>
          </w:pPr>
          <w:r w:rsidRPr="00AD37D8">
            <w:rPr>
              <w:rFonts w:ascii="Times New Roman"/>
              <w:szCs w:val="20"/>
            </w:rPr>
            <w:t>Elaborado por:</w:t>
          </w:r>
        </w:p>
        <w:p w14:paraId="2E8E31B2" w14:textId="77777777" w:rsidR="00C3433F" w:rsidRPr="00AD37D8" w:rsidRDefault="00C3433F" w:rsidP="00C3433F">
          <w:pPr>
            <w:pStyle w:val="Encabezado"/>
            <w:rPr>
              <w:rFonts w:ascii="Times New Roman"/>
              <w:szCs w:val="20"/>
            </w:rPr>
          </w:pPr>
        </w:p>
      </w:tc>
    </w:tr>
    <w:tr w:rsidR="004A5110" w:rsidRPr="00396345" w14:paraId="6E9A0771" w14:textId="77777777" w:rsidTr="00334E81">
      <w:trPr>
        <w:trHeight w:val="378"/>
      </w:trPr>
      <w:tc>
        <w:tcPr>
          <w:tcW w:w="1296" w:type="dxa"/>
          <w:vMerge/>
          <w:shd w:val="clear" w:color="auto" w:fill="auto"/>
          <w:vAlign w:val="center"/>
        </w:tcPr>
        <w:p w14:paraId="6965B93F" w14:textId="77777777" w:rsidR="00C3433F" w:rsidRPr="00131135" w:rsidRDefault="00C3433F" w:rsidP="00C3433F">
          <w:pPr>
            <w:pStyle w:val="Encabezado"/>
          </w:pPr>
        </w:p>
      </w:tc>
      <w:tc>
        <w:tcPr>
          <w:tcW w:w="2390" w:type="dxa"/>
          <w:gridSpan w:val="2"/>
          <w:shd w:val="clear" w:color="auto" w:fill="auto"/>
          <w:vAlign w:val="center"/>
        </w:tcPr>
        <w:p w14:paraId="7E808B1D" w14:textId="77777777" w:rsidR="00C3433F" w:rsidRPr="00AD37D8" w:rsidRDefault="00C3433F" w:rsidP="00C3433F">
          <w:pPr>
            <w:pStyle w:val="Encabezado"/>
            <w:rPr>
              <w:rFonts w:ascii="Times New Roman"/>
              <w:szCs w:val="20"/>
            </w:rPr>
          </w:pPr>
          <w:r w:rsidRPr="00AD37D8">
            <w:rPr>
              <w:rFonts w:ascii="Times New Roman"/>
              <w:szCs w:val="20"/>
            </w:rPr>
            <w:t xml:space="preserve">Nombre del Documento: </w:t>
          </w:r>
        </w:p>
      </w:tc>
      <w:tc>
        <w:tcPr>
          <w:tcW w:w="5687" w:type="dxa"/>
          <w:gridSpan w:val="4"/>
          <w:shd w:val="clear" w:color="auto" w:fill="auto"/>
          <w:vAlign w:val="center"/>
        </w:tcPr>
        <w:p w14:paraId="2465C096" w14:textId="13BF5CF6" w:rsidR="00C3433F" w:rsidRPr="00AD37D8" w:rsidRDefault="00C3433F" w:rsidP="00C3433F">
          <w:pPr>
            <w:pStyle w:val="Encabezado"/>
            <w:rPr>
              <w:rFonts w:ascii="Times New Roman"/>
              <w:b/>
              <w:szCs w:val="20"/>
            </w:rPr>
          </w:pPr>
          <w:r>
            <w:rPr>
              <w:rFonts w:ascii="Times New Roman"/>
              <w:b/>
              <w:szCs w:val="20"/>
            </w:rPr>
            <w:t>Acta Revisi</w:t>
          </w:r>
          <w:r>
            <w:rPr>
              <w:rFonts w:ascii="Times New Roman"/>
              <w:b/>
              <w:szCs w:val="20"/>
            </w:rPr>
            <w:t>ó</w:t>
          </w:r>
          <w:r>
            <w:rPr>
              <w:rFonts w:ascii="Times New Roman"/>
              <w:b/>
              <w:szCs w:val="20"/>
            </w:rPr>
            <w:t>n Sprint</w:t>
          </w:r>
        </w:p>
      </w:tc>
    </w:tr>
  </w:tbl>
  <w:p w14:paraId="08655D3C" w14:textId="77777777" w:rsidR="00C3433F" w:rsidRDefault="00C343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72D1"/>
    <w:multiLevelType w:val="hybridMultilevel"/>
    <w:tmpl w:val="2D104B5E"/>
    <w:lvl w:ilvl="0" w:tplc="62F01DB4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EF08C4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9EF9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AA7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8A0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3297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7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52FC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98DC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2F92121"/>
    <w:multiLevelType w:val="hybridMultilevel"/>
    <w:tmpl w:val="48404B9E"/>
    <w:lvl w:ilvl="0" w:tplc="83028574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578C31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AB5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701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FC99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4E0F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34D4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F0DB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989F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169DD"/>
    <w:multiLevelType w:val="hybridMultilevel"/>
    <w:tmpl w:val="012A1712"/>
    <w:lvl w:ilvl="0" w:tplc="F3F4843E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9C669A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36E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8E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B06E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A8DE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C857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268C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CEFE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D06A2"/>
    <w:multiLevelType w:val="hybridMultilevel"/>
    <w:tmpl w:val="4DE0152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D32EF"/>
    <w:multiLevelType w:val="hybridMultilevel"/>
    <w:tmpl w:val="78D4CF04"/>
    <w:lvl w:ilvl="0" w:tplc="5F92D04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1A6E36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7EE73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4C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9884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A461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2606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18E2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5D2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23D19"/>
    <w:multiLevelType w:val="hybridMultilevel"/>
    <w:tmpl w:val="A030DEE2"/>
    <w:lvl w:ilvl="0" w:tplc="90F81B8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C412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1C16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BC45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BCBF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581A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E2CC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1012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32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D5C9C"/>
    <w:multiLevelType w:val="hybridMultilevel"/>
    <w:tmpl w:val="42726AD2"/>
    <w:lvl w:ilvl="0" w:tplc="D8ACFBF4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BAA43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DEC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2EF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B4D4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98E0A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2D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E28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8EA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C3C1B"/>
    <w:multiLevelType w:val="hybridMultilevel"/>
    <w:tmpl w:val="46441244"/>
    <w:lvl w:ilvl="0" w:tplc="60C276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05E2FA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B6EA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C04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2463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F4CD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22C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CE52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F4A7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93C68"/>
    <w:multiLevelType w:val="hybridMultilevel"/>
    <w:tmpl w:val="93385D9A"/>
    <w:lvl w:ilvl="0" w:tplc="A52647D2">
      <w:start w:val="1"/>
      <w:numFmt w:val="bullet"/>
      <w:lvlText w:val="-"/>
      <w:lvlJc w:val="left"/>
      <w:pPr>
        <w:ind w:left="720" w:hanging="360"/>
      </w:pPr>
      <w:rPr>
        <w:rFonts w:ascii="Verdana" w:eastAsiaTheme="majorEastAsia" w:hAnsi="Verdana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9831535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A11371"/>
    <w:multiLevelType w:val="hybridMultilevel"/>
    <w:tmpl w:val="EFB45BF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23D28"/>
    <w:multiLevelType w:val="hybridMultilevel"/>
    <w:tmpl w:val="BE96F5D8"/>
    <w:lvl w:ilvl="0" w:tplc="49CC980A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26B2C3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524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6E58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A69E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CA6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CE6B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88A2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120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A5B5A6D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5E39FF"/>
    <w:multiLevelType w:val="hybridMultilevel"/>
    <w:tmpl w:val="490CE47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406FE"/>
    <w:multiLevelType w:val="multilevel"/>
    <w:tmpl w:val="3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68740B2"/>
    <w:multiLevelType w:val="hybridMultilevel"/>
    <w:tmpl w:val="4E021F10"/>
    <w:lvl w:ilvl="0" w:tplc="1D5EFF8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A58A1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7C17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007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A2CD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0A58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3855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E698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9ACE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C79E1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383E93"/>
    <w:multiLevelType w:val="hybridMultilevel"/>
    <w:tmpl w:val="B630C32C"/>
    <w:lvl w:ilvl="0" w:tplc="72520E8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85EE1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2A90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1CBC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AEF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7AE0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B690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3E24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6D29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0295B"/>
    <w:multiLevelType w:val="multilevel"/>
    <w:tmpl w:val="CAEC5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01C42CF"/>
    <w:multiLevelType w:val="multilevel"/>
    <w:tmpl w:val="BF54B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4425BCD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7A3E1A"/>
    <w:multiLevelType w:val="hybridMultilevel"/>
    <w:tmpl w:val="8B4C701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266805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4370846">
    <w:abstractNumId w:val="23"/>
  </w:num>
  <w:num w:numId="2" w16cid:durableId="1825320469">
    <w:abstractNumId w:val="10"/>
  </w:num>
  <w:num w:numId="3" w16cid:durableId="814761574">
    <w:abstractNumId w:val="6"/>
  </w:num>
  <w:num w:numId="4" w16cid:durableId="1428845868">
    <w:abstractNumId w:val="1"/>
  </w:num>
  <w:num w:numId="5" w16cid:durableId="433402526">
    <w:abstractNumId w:val="1"/>
  </w:num>
  <w:num w:numId="6" w16cid:durableId="292559616">
    <w:abstractNumId w:val="1"/>
  </w:num>
  <w:num w:numId="7" w16cid:durableId="635717986">
    <w:abstractNumId w:val="1"/>
  </w:num>
  <w:num w:numId="8" w16cid:durableId="925727607">
    <w:abstractNumId w:val="14"/>
  </w:num>
  <w:num w:numId="9" w16cid:durableId="837966890">
    <w:abstractNumId w:val="14"/>
  </w:num>
  <w:num w:numId="10" w16cid:durableId="2131899002">
    <w:abstractNumId w:val="14"/>
  </w:num>
  <w:num w:numId="11" w16cid:durableId="790592427">
    <w:abstractNumId w:val="13"/>
  </w:num>
  <w:num w:numId="12" w16cid:durableId="124665957">
    <w:abstractNumId w:val="0"/>
  </w:num>
  <w:num w:numId="13" w16cid:durableId="627905228">
    <w:abstractNumId w:val="20"/>
  </w:num>
  <w:num w:numId="14" w16cid:durableId="885878195">
    <w:abstractNumId w:val="18"/>
  </w:num>
  <w:num w:numId="15" w16cid:durableId="1315597585">
    <w:abstractNumId w:val="3"/>
  </w:num>
  <w:num w:numId="16" w16cid:durableId="886066492">
    <w:abstractNumId w:val="8"/>
  </w:num>
  <w:num w:numId="17" w16cid:durableId="246160440">
    <w:abstractNumId w:val="2"/>
  </w:num>
  <w:num w:numId="18" w16cid:durableId="1885364977">
    <w:abstractNumId w:val="5"/>
  </w:num>
  <w:num w:numId="19" w16cid:durableId="902642225">
    <w:abstractNumId w:val="7"/>
  </w:num>
  <w:num w:numId="20" w16cid:durableId="2061048105">
    <w:abstractNumId w:val="22"/>
  </w:num>
  <w:num w:numId="21" w16cid:durableId="1305089315">
    <w:abstractNumId w:val="16"/>
  </w:num>
  <w:num w:numId="22" w16cid:durableId="240339157">
    <w:abstractNumId w:val="4"/>
  </w:num>
  <w:num w:numId="23" w16cid:durableId="1447655845">
    <w:abstractNumId w:val="15"/>
  </w:num>
  <w:num w:numId="24" w16cid:durableId="1246374746">
    <w:abstractNumId w:val="17"/>
  </w:num>
  <w:num w:numId="25" w16cid:durableId="1617787307">
    <w:abstractNumId w:val="9"/>
  </w:num>
  <w:num w:numId="26" w16cid:durableId="2085183221">
    <w:abstractNumId w:val="19"/>
  </w:num>
  <w:num w:numId="27" w16cid:durableId="1026104750">
    <w:abstractNumId w:val="26"/>
  </w:num>
  <w:num w:numId="28" w16cid:durableId="420225076">
    <w:abstractNumId w:val="24"/>
  </w:num>
  <w:num w:numId="29" w16cid:durableId="457457589">
    <w:abstractNumId w:val="21"/>
  </w:num>
  <w:num w:numId="30" w16cid:durableId="1395931652">
    <w:abstractNumId w:val="11"/>
  </w:num>
  <w:num w:numId="31" w16cid:durableId="2009289617">
    <w:abstractNumId w:val="12"/>
  </w:num>
  <w:num w:numId="32" w16cid:durableId="8321796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7D"/>
    <w:rsid w:val="000111F6"/>
    <w:rsid w:val="000269C7"/>
    <w:rsid w:val="000A0CE7"/>
    <w:rsid w:val="000A5E9C"/>
    <w:rsid w:val="000B3D02"/>
    <w:rsid w:val="000C6D2B"/>
    <w:rsid w:val="000D059F"/>
    <w:rsid w:val="00147276"/>
    <w:rsid w:val="00151F27"/>
    <w:rsid w:val="00160C0D"/>
    <w:rsid w:val="001654E3"/>
    <w:rsid w:val="001762A7"/>
    <w:rsid w:val="001818BB"/>
    <w:rsid w:val="001C1CF5"/>
    <w:rsid w:val="00231B3C"/>
    <w:rsid w:val="0027131E"/>
    <w:rsid w:val="00271B27"/>
    <w:rsid w:val="00286665"/>
    <w:rsid w:val="0028748F"/>
    <w:rsid w:val="002B54A5"/>
    <w:rsid w:val="002E14F8"/>
    <w:rsid w:val="002F2F0C"/>
    <w:rsid w:val="00353335"/>
    <w:rsid w:val="0037187E"/>
    <w:rsid w:val="003757C6"/>
    <w:rsid w:val="00381D35"/>
    <w:rsid w:val="003A5CAF"/>
    <w:rsid w:val="003C14B0"/>
    <w:rsid w:val="00407D35"/>
    <w:rsid w:val="0042409B"/>
    <w:rsid w:val="00470906"/>
    <w:rsid w:val="004A5110"/>
    <w:rsid w:val="004C3462"/>
    <w:rsid w:val="004F2EA8"/>
    <w:rsid w:val="00510930"/>
    <w:rsid w:val="0052730D"/>
    <w:rsid w:val="0056402F"/>
    <w:rsid w:val="00591C24"/>
    <w:rsid w:val="005A1F46"/>
    <w:rsid w:val="0066324F"/>
    <w:rsid w:val="00682EF1"/>
    <w:rsid w:val="00693000"/>
    <w:rsid w:val="006A2F78"/>
    <w:rsid w:val="006E6183"/>
    <w:rsid w:val="00727DC4"/>
    <w:rsid w:val="00737035"/>
    <w:rsid w:val="00743C6B"/>
    <w:rsid w:val="00774E8A"/>
    <w:rsid w:val="0077537D"/>
    <w:rsid w:val="00782FF8"/>
    <w:rsid w:val="007D52FE"/>
    <w:rsid w:val="00800A8E"/>
    <w:rsid w:val="0087551A"/>
    <w:rsid w:val="008B4EC0"/>
    <w:rsid w:val="008D76D2"/>
    <w:rsid w:val="00997B0C"/>
    <w:rsid w:val="009C71A0"/>
    <w:rsid w:val="009D2521"/>
    <w:rsid w:val="009E14B7"/>
    <w:rsid w:val="00A23EF2"/>
    <w:rsid w:val="00A40E7D"/>
    <w:rsid w:val="00A733D8"/>
    <w:rsid w:val="00AA4404"/>
    <w:rsid w:val="00AB79A7"/>
    <w:rsid w:val="00B26A67"/>
    <w:rsid w:val="00B27434"/>
    <w:rsid w:val="00B74364"/>
    <w:rsid w:val="00BB03D3"/>
    <w:rsid w:val="00BD5708"/>
    <w:rsid w:val="00C005DD"/>
    <w:rsid w:val="00C16D1A"/>
    <w:rsid w:val="00C2372F"/>
    <w:rsid w:val="00C3433F"/>
    <w:rsid w:val="00C54FE8"/>
    <w:rsid w:val="00CE7DF8"/>
    <w:rsid w:val="00CF1568"/>
    <w:rsid w:val="00D26158"/>
    <w:rsid w:val="00D304EF"/>
    <w:rsid w:val="00D34A7D"/>
    <w:rsid w:val="00D35C46"/>
    <w:rsid w:val="00D35C71"/>
    <w:rsid w:val="00D64752"/>
    <w:rsid w:val="00D75297"/>
    <w:rsid w:val="00DB144E"/>
    <w:rsid w:val="00DB7900"/>
    <w:rsid w:val="00E01417"/>
    <w:rsid w:val="00E07EB7"/>
    <w:rsid w:val="00E14ED4"/>
    <w:rsid w:val="00E248C8"/>
    <w:rsid w:val="00E5068B"/>
    <w:rsid w:val="00E541AB"/>
    <w:rsid w:val="00E65408"/>
    <w:rsid w:val="00EA10E7"/>
    <w:rsid w:val="00EC4863"/>
    <w:rsid w:val="00ED1A84"/>
    <w:rsid w:val="00ED6681"/>
    <w:rsid w:val="00F1446E"/>
    <w:rsid w:val="00F242BE"/>
    <w:rsid w:val="00F4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E69320"/>
  <w15:docId w15:val="{F3CD3F9F-D586-46BC-A646-7F0B1EC7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FF8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82FF8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782FF8"/>
    <w:pPr>
      <w:keepNext/>
      <w:numPr>
        <w:ilvl w:val="1"/>
        <w:numId w:val="24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82FF8"/>
    <w:pPr>
      <w:keepNext/>
      <w:numPr>
        <w:ilvl w:val="2"/>
        <w:numId w:val="2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82FF8"/>
    <w:pPr>
      <w:keepNext/>
      <w:numPr>
        <w:ilvl w:val="3"/>
        <w:numId w:val="24"/>
      </w:numPr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782FF8"/>
    <w:pPr>
      <w:numPr>
        <w:ilvl w:val="4"/>
        <w:numId w:val="24"/>
      </w:num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82FF8"/>
    <w:pPr>
      <w:numPr>
        <w:ilvl w:val="5"/>
        <w:numId w:val="24"/>
      </w:num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82FF8"/>
    <w:pPr>
      <w:numPr>
        <w:ilvl w:val="6"/>
        <w:numId w:val="24"/>
      </w:num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782FF8"/>
    <w:pPr>
      <w:numPr>
        <w:ilvl w:val="7"/>
        <w:numId w:val="24"/>
      </w:num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782FF8"/>
    <w:pPr>
      <w:numPr>
        <w:ilvl w:val="8"/>
        <w:numId w:val="24"/>
      </w:num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782FF8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782FF8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782FF8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782FF8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782FF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782FF8"/>
    <w:pPr>
      <w:numPr>
        <w:numId w:val="3"/>
      </w:numPr>
    </w:pPr>
  </w:style>
  <w:style w:type="paragraph" w:customStyle="1" w:styleId="MEsqNum">
    <w:name w:val="MEsqNum"/>
    <w:basedOn w:val="MNormal"/>
    <w:rsid w:val="00782FF8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782FF8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782FF8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782FF8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782FF8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782FF8"/>
    <w:pPr>
      <w:numPr>
        <w:ilvl w:val="0"/>
        <w:numId w:val="8"/>
      </w:numPr>
      <w:outlineLvl w:val="0"/>
    </w:pPr>
  </w:style>
  <w:style w:type="paragraph" w:customStyle="1" w:styleId="MTema2">
    <w:name w:val="MTema2"/>
    <w:basedOn w:val="MTtulo3"/>
    <w:next w:val="MNormal"/>
    <w:rsid w:val="00782FF8"/>
    <w:pPr>
      <w:numPr>
        <w:ilvl w:val="1"/>
        <w:numId w:val="9"/>
      </w:numPr>
      <w:tabs>
        <w:tab w:val="clear" w:pos="1304"/>
        <w:tab w:val="num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782FF8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782FF8"/>
    <w:pPr>
      <w:ind w:left="567"/>
    </w:pPr>
  </w:style>
  <w:style w:type="paragraph" w:customStyle="1" w:styleId="MTemaVietas">
    <w:name w:val="MTemaViñetas"/>
    <w:basedOn w:val="MVietas"/>
    <w:rsid w:val="00782FF8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782FF8"/>
    <w:pPr>
      <w:numPr>
        <w:ilvl w:val="2"/>
        <w:numId w:val="10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782FF8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782FF8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qFormat/>
    <w:rsid w:val="00782FF8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782FF8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semiHidden/>
    <w:rsid w:val="00782FF8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782FF8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782FF8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782FF8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782FF8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782FF8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782FF8"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sid w:val="00782FF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782FF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rsid w:val="00782FF8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  <w:rsid w:val="00782FF8"/>
  </w:style>
  <w:style w:type="paragraph" w:styleId="TtuloTDC">
    <w:name w:val="TOC Heading"/>
    <w:basedOn w:val="Ttulo1"/>
    <w:next w:val="Normal"/>
    <w:uiPriority w:val="39"/>
    <w:semiHidden/>
    <w:unhideWhenUsed/>
    <w:qFormat/>
    <w:rsid w:val="0077537D"/>
    <w:pPr>
      <w:spacing w:before="240" w:after="60"/>
      <w:outlineLvl w:val="9"/>
    </w:pPr>
    <w:rPr>
      <w:rFonts w:asciiTheme="majorHAnsi" w:eastAsiaTheme="majorEastAsia" w:hAnsiTheme="majorHAnsi" w:cstheme="majorBidi"/>
      <w:kern w:val="32"/>
      <w:sz w:val="32"/>
      <w:szCs w:val="32"/>
    </w:rPr>
  </w:style>
  <w:style w:type="paragraph" w:styleId="Prrafodelista">
    <w:name w:val="List Paragraph"/>
    <w:basedOn w:val="Normal"/>
    <w:uiPriority w:val="34"/>
    <w:qFormat/>
    <w:rsid w:val="00353335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C3433F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5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B6941DD387ED428B980233C8C2A13A" ma:contentTypeVersion="4" ma:contentTypeDescription="Crear nuevo documento." ma:contentTypeScope="" ma:versionID="be1859d02513d69612cedc6d93cd8854">
  <xsd:schema xmlns:xsd="http://www.w3.org/2001/XMLSchema" xmlns:xs="http://www.w3.org/2001/XMLSchema" xmlns:p="http://schemas.microsoft.com/office/2006/metadata/properties" xmlns:ns2="0b142ee6-60ff-4ef5-803d-90f6ec2f0ca7" targetNamespace="http://schemas.microsoft.com/office/2006/metadata/properties" ma:root="true" ma:fieldsID="1c511fe70c8ae77613c9183b51e66ad6" ns2:_="">
    <xsd:import namespace="0b142ee6-60ff-4ef5-803d-90f6ec2f0c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42ee6-60ff-4ef5-803d-90f6ec2f0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ECB6B1-DD9F-4C65-B6CD-BE6E199D6DC0}"/>
</file>

<file path=customXml/itemProps2.xml><?xml version="1.0" encoding="utf-8"?>
<ds:datastoreItem xmlns:ds="http://schemas.openxmlformats.org/officeDocument/2006/customXml" ds:itemID="{7F27B93E-77FF-4261-86A1-6EF3DA17B9FB}"/>
</file>

<file path=customXml/itemProps3.xml><?xml version="1.0" encoding="utf-8"?>
<ds:datastoreItem xmlns:ds="http://schemas.openxmlformats.org/officeDocument/2006/customXml" ds:itemID="{86E9CC1E-B253-48F1-858A-BBF4328F6B2B}"/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0</TotalTime>
  <Pages>4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creator>Matías Porro</dc:creator>
  <cp:keywords>Acta de reunion</cp:keywords>
  <cp:lastModifiedBy>Henry Eduardo Bastidas Paruma</cp:lastModifiedBy>
  <cp:revision>2</cp:revision>
  <cp:lastPrinted>2002-06-07T00:19:00Z</cp:lastPrinted>
  <dcterms:created xsi:type="dcterms:W3CDTF">2025-01-30T15:21:00Z</dcterms:created>
  <dcterms:modified xsi:type="dcterms:W3CDTF">2025-01-30T15:21:00Z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2025-01-30T14:44:42Z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9ffafab2-65ad-4454-b89a-267f3b75e266</vt:lpwstr>
  </property>
  <property fmtid="{D5CDD505-2E9C-101B-9397-08002B2CF9AE}" pid="8" name="MSIP_Label_fc111285-cafa-4fc9-8a9a-bd902089b24f_ContentBits">
    <vt:lpwstr>0</vt:lpwstr>
  </property>
  <property fmtid="{D5CDD505-2E9C-101B-9397-08002B2CF9AE}" pid="9" name="ContentTypeId">
    <vt:lpwstr>0x010100BEB6941DD387ED428B980233C8C2A13A</vt:lpwstr>
  </property>
</Properties>
</file>